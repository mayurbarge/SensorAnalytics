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9E09D9" w:rsidR="009E09D9" w:rsidP="3178C4F2" w:rsidRDefault="009E09D9" w14:paraId="1E216188" w14:textId="77777777" w14:noSpellErr="1">
      <w:pPr>
        <w:spacing w:before="100" w:beforeAutospacing="on" w:after="100" w:afterAutospacing="on" w:line="240" w:lineRule="auto"/>
        <w:jc w:val="center"/>
        <w:outlineLvl w:val="2"/>
        <w:rPr>
          <w:rFonts w:ascii="Times New Roman" w:hAnsi="Times New Roman" w:eastAsia="Times New Roman" w:cs="Times New Roman"/>
          <w:color w:val="auto"/>
          <w:sz w:val="27"/>
          <w:szCs w:val="27"/>
          <w:lang w:val="en-IN" w:eastAsia="en-IN"/>
        </w:rPr>
      </w:pPr>
      <w:bookmarkStart w:name="_Int_voWj8don" w:id="1090718096"/>
      <w:r w:rsidRPr="3178C4F2" w:rsidR="7A669939">
        <w:rPr>
          <w:rFonts w:ascii="Times New Roman" w:hAnsi="Times New Roman" w:eastAsia="Times New Roman" w:cs="Times New Roman"/>
          <w:color w:val="auto"/>
          <w:sz w:val="27"/>
          <w:szCs w:val="27"/>
          <w:lang w:val="en-IN" w:eastAsia="en-IN"/>
        </w:rPr>
        <w:t xml:space="preserve">Case Study: </w:t>
      </w:r>
      <w:r w:rsidRPr="3178C4F2" w:rsidR="7A669939">
        <w:rPr>
          <w:rFonts w:ascii="Times New Roman" w:hAnsi="Times New Roman" w:eastAsia="Times New Roman" w:cs="Times New Roman"/>
          <w:color w:val="auto"/>
          <w:sz w:val="27"/>
          <w:szCs w:val="27"/>
          <w:lang w:val="en-IN" w:eastAsia="en-IN"/>
        </w:rPr>
        <w:t>Optimizing</w:t>
      </w:r>
      <w:r w:rsidRPr="3178C4F2" w:rsidR="7A669939">
        <w:rPr>
          <w:rFonts w:ascii="Times New Roman" w:hAnsi="Times New Roman" w:eastAsia="Times New Roman" w:cs="Times New Roman"/>
          <w:color w:val="auto"/>
          <w:sz w:val="27"/>
          <w:szCs w:val="27"/>
          <w:lang w:val="en-IN" w:eastAsia="en-IN"/>
        </w:rPr>
        <w:t xml:space="preserve"> Data Processing Pipeline</w:t>
      </w:r>
      <w:bookmarkEnd w:id="1090718096"/>
    </w:p>
    <w:p w:rsidRPr="009E09D9" w:rsidR="009E09D9" w:rsidP="009E09D9" w:rsidRDefault="009E09D9" w14:paraId="01A76F72" w14:textId="77777777">
      <w:pPr>
        <w:spacing w:before="100" w:beforeAutospacing="1" w:after="100" w:afterAutospacing="1" w:line="240" w:lineRule="auto"/>
        <w:outlineLvl w:val="3"/>
        <w:rPr>
          <w:rFonts w:ascii="Times New Roman" w:hAnsi="Times New Roman" w:eastAsia="Times New Roman" w:cs="Times New Roman"/>
          <w:bCs/>
          <w:color w:val="auto"/>
          <w:sz w:val="24"/>
          <w:szCs w:val="24"/>
          <w:lang w:val="en-IN" w:eastAsia="en-IN"/>
        </w:rPr>
      </w:pPr>
      <w:r w:rsidRPr="009E09D9">
        <w:rPr>
          <w:rFonts w:ascii="Times New Roman" w:hAnsi="Times New Roman" w:eastAsia="Times New Roman" w:cs="Times New Roman"/>
          <w:bCs/>
          <w:color w:val="auto"/>
          <w:sz w:val="24"/>
          <w:szCs w:val="24"/>
          <w:lang w:val="en-IN" w:eastAsia="en-IN"/>
        </w:rPr>
        <w:t>Background:</w:t>
      </w:r>
    </w:p>
    <w:p w:rsidRPr="009E09D9" w:rsidR="009E09D9" w:rsidP="009E09D9" w:rsidRDefault="009E09D9" w14:paraId="0F6B19C2" w14:textId="77777777">
      <w:p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You are working for a company that deals with large amounts of data from various sources. The current data processing pipeline is becoming inefficient and slow, leading to delays in processing critical data. Your task is to optimize the data processing pipeline using Python and related technologies.</w:t>
      </w:r>
    </w:p>
    <w:p w:rsidRPr="009E09D9" w:rsidR="009E09D9" w:rsidP="009E09D9" w:rsidRDefault="009E09D9" w14:paraId="1AC7DF31" w14:textId="77777777">
      <w:pPr>
        <w:spacing w:before="100" w:beforeAutospacing="1" w:after="100" w:afterAutospacing="1" w:line="240" w:lineRule="auto"/>
        <w:outlineLvl w:val="3"/>
        <w:rPr>
          <w:rFonts w:ascii="Times New Roman" w:hAnsi="Times New Roman" w:eastAsia="Times New Roman" w:cs="Times New Roman"/>
          <w:bCs/>
          <w:color w:val="auto"/>
          <w:sz w:val="24"/>
          <w:szCs w:val="24"/>
          <w:lang w:val="en-IN" w:eastAsia="en-IN"/>
        </w:rPr>
      </w:pPr>
      <w:r w:rsidRPr="009E09D9">
        <w:rPr>
          <w:rFonts w:ascii="Times New Roman" w:hAnsi="Times New Roman" w:eastAsia="Times New Roman" w:cs="Times New Roman"/>
          <w:bCs/>
          <w:color w:val="auto"/>
          <w:sz w:val="24"/>
          <w:szCs w:val="24"/>
          <w:lang w:val="en-IN" w:eastAsia="en-IN"/>
        </w:rPr>
        <w:t>Requirements:</w:t>
      </w:r>
    </w:p>
    <w:p w:rsidRPr="009E09D9" w:rsidR="009E09D9" w:rsidP="009E09D9" w:rsidRDefault="009E09D9" w14:paraId="00CA0883" w14:textId="77777777">
      <w:pPr>
        <w:numPr>
          <w:ilvl w:val="0"/>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Cs/>
          <w:color w:val="auto"/>
          <w:sz w:val="24"/>
          <w:szCs w:val="24"/>
          <w:lang w:val="en-IN" w:eastAsia="en-IN"/>
        </w:rPr>
        <w:t>Problem Statement:</w:t>
      </w:r>
      <w:r w:rsidRPr="009E09D9">
        <w:rPr>
          <w:rFonts w:ascii="Times New Roman" w:hAnsi="Times New Roman" w:eastAsia="Times New Roman" w:cs="Times New Roman"/>
          <w:b w:val="0"/>
          <w:color w:val="auto"/>
          <w:sz w:val="24"/>
          <w:szCs w:val="24"/>
          <w:lang w:val="en-IN" w:eastAsia="en-IN"/>
        </w:rPr>
        <w:t xml:space="preserve"> The current data processing pipeline reads data from multiple sources, processes it, and stores it in a database. However, the process is slow and needs optimization.</w:t>
      </w:r>
    </w:p>
    <w:p w:rsidRPr="009E09D9" w:rsidR="009E09D9" w:rsidP="009E09D9" w:rsidRDefault="009E09D9" w14:paraId="61B5356C" w14:textId="77777777">
      <w:pPr>
        <w:numPr>
          <w:ilvl w:val="0"/>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Cs/>
          <w:color w:val="auto"/>
          <w:sz w:val="24"/>
          <w:szCs w:val="24"/>
          <w:lang w:val="en-IN" w:eastAsia="en-IN"/>
        </w:rPr>
        <w:t>Data Processing Details:</w:t>
      </w:r>
    </w:p>
    <w:p w:rsidRPr="009E09D9" w:rsidR="009E09D9" w:rsidP="009E09D9" w:rsidRDefault="009E09D9" w14:paraId="7FCF5409" w14:textId="77777777">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Data Transformation:</w:t>
      </w:r>
    </w:p>
    <w:p w:rsidRPr="009E09D9" w:rsidR="009E09D9" w:rsidP="009E09D9" w:rsidRDefault="009E09D9" w14:paraId="4FD7E6D6" w14:textId="77777777">
      <w:pPr>
        <w:numPr>
          <w:ilvl w:val="2"/>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Convert the timestamp column to a datetime object for easier manipulation.</w:t>
      </w:r>
    </w:p>
    <w:p w:rsidRPr="009E09D9" w:rsidR="009E09D9" w:rsidP="009E09D9" w:rsidRDefault="009E09D9" w14:paraId="28BF8C77" w14:textId="77777777">
      <w:pPr>
        <w:numPr>
          <w:ilvl w:val="2"/>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Convert sensor readings to a standardized format if needed.</w:t>
      </w:r>
    </w:p>
    <w:p w:rsidRPr="009E09D9" w:rsidR="009E09D9" w:rsidP="009E09D9" w:rsidRDefault="009E09D9" w14:paraId="577C7A36" w14:textId="77777777">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Data Cleanup:</w:t>
      </w:r>
    </w:p>
    <w:p w:rsidRPr="009E09D9" w:rsidR="009E09D9" w:rsidP="009E09D9" w:rsidRDefault="009E09D9" w14:paraId="5D69404F" w14:textId="77777777">
      <w:pPr>
        <w:numPr>
          <w:ilvl w:val="2"/>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Remove any duplicate or invalid data entries.</w:t>
      </w:r>
    </w:p>
    <w:p w:rsidRPr="009E09D9" w:rsidR="009E09D9" w:rsidP="009E09D9" w:rsidRDefault="009E09D9" w14:paraId="29D4F69C" w14:textId="77777777">
      <w:pPr>
        <w:numPr>
          <w:ilvl w:val="2"/>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Handle missing or null values appropriately (e.g., by filling with a default value or interpolating).</w:t>
      </w:r>
    </w:p>
    <w:p w:rsidRPr="009E09D9" w:rsidR="009E09D9" w:rsidP="009E09D9" w:rsidRDefault="009E09D9" w14:paraId="6A058554" w14:textId="77777777">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Data Aggregation:</w:t>
      </w:r>
    </w:p>
    <w:p w:rsidRPr="009E09D9" w:rsidR="009E09D9" w:rsidP="009E09D9" w:rsidRDefault="009E09D9" w14:paraId="70D8CC5E" w14:textId="77777777">
      <w:pPr>
        <w:numPr>
          <w:ilvl w:val="2"/>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Aggregate sensor readings over a specific time window (e.g., hourly or daily averages).</w:t>
      </w:r>
    </w:p>
    <w:p w:rsidRPr="009E09D9" w:rsidR="009E09D9" w:rsidP="009E09D9" w:rsidRDefault="009E09D9" w14:paraId="48251EB8" w14:textId="77777777">
      <w:pPr>
        <w:numPr>
          <w:ilvl w:val="2"/>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Calculate additional metrics such as maximum, minimum, and standard deviation of sensor readings.</w:t>
      </w:r>
    </w:p>
    <w:p w:rsidRPr="009E09D9" w:rsidR="009E09D9" w:rsidP="009E09D9" w:rsidRDefault="009E09D9" w14:paraId="53185A53" w14:textId="77777777">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Input Data Structure:</w:t>
      </w:r>
    </w:p>
    <w:p w:rsidRPr="009E09D9" w:rsidR="009E09D9" w:rsidP="009E09D9" w:rsidRDefault="009E09D9" w14:paraId="684E080D" w14:textId="77777777">
      <w:pPr>
        <w:numPr>
          <w:ilvl w:val="2"/>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The input data consists of CSV files with the following columns:</w:t>
      </w:r>
    </w:p>
    <w:p w:rsidRPr="009E09D9" w:rsidR="009E09D9" w:rsidP="009E09D9" w:rsidRDefault="009E09D9" w14:paraId="1497DC20" w14:textId="77777777">
      <w:pPr>
        <w:numPr>
          <w:ilvl w:val="3"/>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timestamp (string): Timestamp in ISO format (e.g., "2024-03-25T12:00:00").</w:t>
      </w:r>
    </w:p>
    <w:p w:rsidRPr="009E09D9" w:rsidR="009E09D9" w:rsidP="009E09D9" w:rsidRDefault="009E09D9" w14:paraId="20E485B4" w14:textId="77777777">
      <w:pPr>
        <w:numPr>
          <w:ilvl w:val="3"/>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proofErr w:type="spellStart"/>
      <w:r w:rsidRPr="009E09D9">
        <w:rPr>
          <w:rFonts w:ascii="Times New Roman" w:hAnsi="Times New Roman" w:eastAsia="Times New Roman" w:cs="Times New Roman"/>
          <w:b w:val="0"/>
          <w:color w:val="auto"/>
          <w:sz w:val="24"/>
          <w:szCs w:val="24"/>
          <w:lang w:val="en-IN" w:eastAsia="en-IN"/>
        </w:rPr>
        <w:t>sensor_id</w:t>
      </w:r>
      <w:proofErr w:type="spellEnd"/>
      <w:r w:rsidRPr="009E09D9">
        <w:rPr>
          <w:rFonts w:ascii="Times New Roman" w:hAnsi="Times New Roman" w:eastAsia="Times New Roman" w:cs="Times New Roman"/>
          <w:b w:val="0"/>
          <w:color w:val="auto"/>
          <w:sz w:val="24"/>
          <w:szCs w:val="24"/>
          <w:lang w:val="en-IN" w:eastAsia="en-IN"/>
        </w:rPr>
        <w:t xml:space="preserve"> (int): Unique identifier for the sensor.</w:t>
      </w:r>
    </w:p>
    <w:p w:rsidRPr="009E09D9" w:rsidR="009E09D9" w:rsidP="009E09D9" w:rsidRDefault="009E09D9" w14:paraId="79EA0834" w14:textId="77777777">
      <w:pPr>
        <w:numPr>
          <w:ilvl w:val="3"/>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value (float): Sensor reading value.</w:t>
      </w:r>
    </w:p>
    <w:p w:rsidRPr="009E09D9" w:rsidR="009E09D9" w:rsidP="009E09D9" w:rsidRDefault="009E09D9" w14:paraId="2249AD7A" w14:textId="77777777">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Example Input Data:</w:t>
      </w:r>
      <w:r w:rsidRPr="009E09D9">
        <w:rPr>
          <w:rFonts w:ascii="Times New Roman" w:hAnsi="Times New Roman" w:eastAsia="Times New Roman" w:cs="Times New Roman"/>
          <w:b w:val="0"/>
          <w:color w:val="auto"/>
          <w:sz w:val="24"/>
          <w:szCs w:val="24"/>
          <w:lang w:val="en-IN" w:eastAsia="en-IN"/>
        </w:rPr>
        <w:br/>
      </w:r>
      <w:r w:rsidRPr="009E09D9">
        <w:rPr>
          <w:rFonts w:ascii="Times New Roman" w:hAnsi="Times New Roman" w:eastAsia="Times New Roman" w:cs="Times New Roman"/>
          <w:b w:val="0"/>
          <w:color w:val="auto"/>
          <w:sz w:val="24"/>
          <w:szCs w:val="24"/>
          <w:lang w:val="en-IN" w:eastAsia="en-IN"/>
        </w:rPr>
        <w:t>The input data consists of multiple CSV files, each containing a day's worth of sensor data. Each CSV file is approximately 100 MB in size, containing around 1 million rows of data.</w:t>
      </w:r>
    </w:p>
    <w:tbl>
      <w:tblPr>
        <w:tblStyle w:val="TableGrid1"/>
        <w:tblW w:w="0" w:type="auto"/>
        <w:tblInd w:w="1639" w:type="dxa"/>
        <w:tblLook w:val="04A0" w:firstRow="1" w:lastRow="0" w:firstColumn="1" w:lastColumn="0" w:noHBand="0" w:noVBand="1"/>
      </w:tblPr>
      <w:tblGrid>
        <w:gridCol w:w="3080"/>
        <w:gridCol w:w="1490"/>
        <w:gridCol w:w="2286"/>
      </w:tblGrid>
      <w:tr w:rsidRPr="009E09D9" w:rsidR="009E09D9" w:rsidTr="003F1659" w14:paraId="0374D470" w14:textId="77777777">
        <w:tc>
          <w:tcPr>
            <w:tcW w:w="3080" w:type="dxa"/>
          </w:tcPr>
          <w:p w:rsidRPr="009E09D9" w:rsidR="009E09D9" w:rsidP="009E09D9" w:rsidRDefault="009E09D9" w14:paraId="7F90DB16" w14:textId="1A76491C">
            <w:pPr>
              <w:spacing w:before="100" w:beforeAutospacing="1" w:after="100" w:afterAutospacing="1"/>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t</w:t>
            </w:r>
            <w:r w:rsidRPr="009E09D9">
              <w:rPr>
                <w:rFonts w:ascii="Times New Roman" w:hAnsi="Times New Roman" w:eastAsia="Times New Roman" w:cs="Times New Roman"/>
                <w:color w:val="auto"/>
                <w:sz w:val="24"/>
                <w:szCs w:val="24"/>
                <w:lang w:eastAsia="en-IN"/>
              </w:rPr>
              <w:t>imestamp</w:t>
            </w:r>
          </w:p>
        </w:tc>
        <w:tc>
          <w:tcPr>
            <w:tcW w:w="1490" w:type="dxa"/>
          </w:tcPr>
          <w:p w:rsidRPr="009E09D9" w:rsidR="009E09D9" w:rsidP="009E09D9" w:rsidRDefault="009E09D9" w14:paraId="7331DCEA" w14:textId="77777777">
            <w:pPr>
              <w:spacing w:before="100" w:beforeAutospacing="1" w:after="100" w:afterAutospacing="1"/>
              <w:rPr>
                <w:rFonts w:ascii="Times New Roman" w:hAnsi="Times New Roman" w:eastAsia="Times New Roman" w:cs="Times New Roman"/>
                <w:color w:val="auto"/>
                <w:sz w:val="24"/>
                <w:szCs w:val="24"/>
                <w:lang w:eastAsia="en-IN"/>
              </w:rPr>
            </w:pPr>
            <w:proofErr w:type="spellStart"/>
            <w:r w:rsidRPr="009E09D9">
              <w:rPr>
                <w:rFonts w:ascii="Times New Roman" w:hAnsi="Times New Roman" w:eastAsia="Times New Roman" w:cs="Times New Roman"/>
                <w:color w:val="auto"/>
                <w:sz w:val="24"/>
                <w:szCs w:val="24"/>
                <w:lang w:eastAsia="en-IN"/>
              </w:rPr>
              <w:t>sensor_id</w:t>
            </w:r>
            <w:proofErr w:type="spellEnd"/>
          </w:p>
        </w:tc>
        <w:tc>
          <w:tcPr>
            <w:tcW w:w="2286" w:type="dxa"/>
          </w:tcPr>
          <w:p w:rsidRPr="009E09D9" w:rsidR="009E09D9" w:rsidP="009E09D9" w:rsidRDefault="009E09D9" w14:paraId="5AF4FC03" w14:textId="77777777">
            <w:pPr>
              <w:spacing w:before="100" w:beforeAutospacing="1" w:after="100" w:afterAutospacing="1"/>
              <w:rPr>
                <w:rFonts w:ascii="Times New Roman" w:hAnsi="Times New Roman" w:eastAsia="Times New Roman" w:cs="Times New Roman"/>
                <w:color w:val="auto"/>
                <w:sz w:val="24"/>
                <w:szCs w:val="24"/>
                <w:lang w:eastAsia="en-IN"/>
              </w:rPr>
            </w:pPr>
            <w:r w:rsidRPr="009E09D9">
              <w:rPr>
                <w:rFonts w:ascii="Times New Roman" w:hAnsi="Times New Roman" w:eastAsia="Times New Roman" w:cs="Times New Roman"/>
                <w:color w:val="auto"/>
                <w:sz w:val="24"/>
                <w:szCs w:val="24"/>
                <w:lang w:eastAsia="en-IN"/>
              </w:rPr>
              <w:t>value</w:t>
            </w:r>
          </w:p>
        </w:tc>
      </w:tr>
      <w:tr w:rsidRPr="009E09D9" w:rsidR="009E09D9" w:rsidTr="003F1659" w14:paraId="4D0EB0DD" w14:textId="77777777">
        <w:tc>
          <w:tcPr>
            <w:tcW w:w="3080" w:type="dxa"/>
          </w:tcPr>
          <w:p w:rsidRPr="009E09D9" w:rsidR="009E09D9" w:rsidP="009E09D9" w:rsidRDefault="009E09D9" w14:paraId="34067BE5" w14:textId="77777777">
            <w:pPr>
              <w:spacing w:before="100" w:beforeAutospacing="1" w:after="100" w:afterAutospacing="1"/>
              <w:rPr>
                <w:rFonts w:ascii="Times New Roman" w:hAnsi="Times New Roman" w:eastAsia="Times New Roman" w:cs="Times New Roman"/>
                <w:b w:val="0"/>
                <w:bCs/>
                <w:color w:val="auto"/>
                <w:sz w:val="24"/>
                <w:szCs w:val="24"/>
                <w:lang w:eastAsia="en-IN"/>
              </w:rPr>
            </w:pPr>
            <w:r w:rsidRPr="009E09D9">
              <w:rPr>
                <w:rFonts w:ascii="Times New Roman" w:hAnsi="Times New Roman" w:eastAsia="Times New Roman" w:cs="Times New Roman"/>
                <w:b w:val="0"/>
                <w:bCs/>
                <w:color w:val="auto"/>
                <w:sz w:val="24"/>
                <w:szCs w:val="24"/>
                <w:lang w:eastAsia="en-IN"/>
              </w:rPr>
              <w:t>2024-03-25T12:00:00</w:t>
            </w:r>
          </w:p>
        </w:tc>
        <w:tc>
          <w:tcPr>
            <w:tcW w:w="1490" w:type="dxa"/>
          </w:tcPr>
          <w:p w:rsidRPr="009E09D9" w:rsidR="009E09D9" w:rsidP="009E09D9" w:rsidRDefault="009E09D9" w14:paraId="77CBC44C" w14:textId="77777777">
            <w:pPr>
              <w:spacing w:before="100" w:beforeAutospacing="1" w:after="100" w:afterAutospacing="1"/>
              <w:rPr>
                <w:rFonts w:ascii="Times New Roman" w:hAnsi="Times New Roman" w:eastAsia="Times New Roman" w:cs="Times New Roman"/>
                <w:b w:val="0"/>
                <w:bCs/>
                <w:color w:val="auto"/>
                <w:sz w:val="24"/>
                <w:szCs w:val="24"/>
                <w:lang w:eastAsia="en-IN"/>
              </w:rPr>
            </w:pPr>
            <w:r w:rsidRPr="009E09D9">
              <w:rPr>
                <w:rFonts w:ascii="Times New Roman" w:hAnsi="Times New Roman" w:eastAsia="Times New Roman" w:cs="Times New Roman"/>
                <w:b w:val="0"/>
                <w:bCs/>
                <w:color w:val="auto"/>
                <w:sz w:val="24"/>
                <w:szCs w:val="24"/>
                <w:lang w:eastAsia="en-IN"/>
              </w:rPr>
              <w:t>1</w:t>
            </w:r>
          </w:p>
        </w:tc>
        <w:tc>
          <w:tcPr>
            <w:tcW w:w="2286" w:type="dxa"/>
          </w:tcPr>
          <w:p w:rsidRPr="009E09D9" w:rsidR="009E09D9" w:rsidP="009E09D9" w:rsidRDefault="009E09D9" w14:paraId="5F369C15" w14:textId="77777777">
            <w:pPr>
              <w:spacing w:before="100" w:beforeAutospacing="1" w:after="100" w:afterAutospacing="1"/>
              <w:rPr>
                <w:rFonts w:ascii="Times New Roman" w:hAnsi="Times New Roman" w:eastAsia="Times New Roman" w:cs="Times New Roman"/>
                <w:b w:val="0"/>
                <w:bCs/>
                <w:color w:val="auto"/>
                <w:sz w:val="24"/>
                <w:szCs w:val="24"/>
                <w:lang w:eastAsia="en-IN"/>
              </w:rPr>
            </w:pPr>
            <w:r w:rsidRPr="009E09D9">
              <w:rPr>
                <w:rFonts w:ascii="Times New Roman" w:hAnsi="Times New Roman" w:eastAsia="Times New Roman" w:cs="Times New Roman"/>
                <w:b w:val="0"/>
                <w:bCs/>
                <w:color w:val="auto"/>
                <w:sz w:val="24"/>
                <w:szCs w:val="24"/>
                <w:lang w:eastAsia="en-IN"/>
              </w:rPr>
              <w:t>23.5</w:t>
            </w:r>
          </w:p>
        </w:tc>
      </w:tr>
      <w:tr w:rsidRPr="009E09D9" w:rsidR="009E09D9" w:rsidTr="003F1659" w14:paraId="3888263C" w14:textId="77777777">
        <w:tc>
          <w:tcPr>
            <w:tcW w:w="3080" w:type="dxa"/>
          </w:tcPr>
          <w:p w:rsidRPr="009E09D9" w:rsidR="009E09D9" w:rsidP="009E09D9" w:rsidRDefault="009E09D9" w14:paraId="47A3E2F4" w14:textId="77777777">
            <w:pPr>
              <w:spacing w:before="100" w:beforeAutospacing="1" w:after="100" w:afterAutospacing="1"/>
              <w:rPr>
                <w:rFonts w:ascii="Times New Roman" w:hAnsi="Times New Roman" w:eastAsia="Times New Roman" w:cs="Times New Roman"/>
                <w:b w:val="0"/>
                <w:bCs/>
                <w:color w:val="auto"/>
                <w:sz w:val="24"/>
                <w:szCs w:val="24"/>
                <w:lang w:eastAsia="en-IN"/>
              </w:rPr>
            </w:pPr>
            <w:r w:rsidRPr="009E09D9">
              <w:rPr>
                <w:rFonts w:ascii="Times New Roman" w:hAnsi="Times New Roman" w:eastAsia="Times New Roman" w:cs="Times New Roman"/>
                <w:b w:val="0"/>
                <w:bCs/>
                <w:color w:val="auto"/>
                <w:sz w:val="24"/>
                <w:szCs w:val="24"/>
                <w:lang w:eastAsia="en-IN"/>
              </w:rPr>
              <w:t>2024-03-25T12:01:00</w:t>
            </w:r>
          </w:p>
        </w:tc>
        <w:tc>
          <w:tcPr>
            <w:tcW w:w="1490" w:type="dxa"/>
          </w:tcPr>
          <w:p w:rsidRPr="009E09D9" w:rsidR="009E09D9" w:rsidP="009E09D9" w:rsidRDefault="009E09D9" w14:paraId="75468E38" w14:textId="77777777">
            <w:pPr>
              <w:spacing w:before="100" w:beforeAutospacing="1" w:after="100" w:afterAutospacing="1"/>
              <w:rPr>
                <w:rFonts w:ascii="Times New Roman" w:hAnsi="Times New Roman" w:eastAsia="Times New Roman" w:cs="Times New Roman"/>
                <w:b w:val="0"/>
                <w:bCs/>
                <w:color w:val="auto"/>
                <w:sz w:val="24"/>
                <w:szCs w:val="24"/>
                <w:lang w:eastAsia="en-IN"/>
              </w:rPr>
            </w:pPr>
            <w:r w:rsidRPr="009E09D9">
              <w:rPr>
                <w:rFonts w:ascii="Times New Roman" w:hAnsi="Times New Roman" w:eastAsia="Times New Roman" w:cs="Times New Roman"/>
                <w:b w:val="0"/>
                <w:bCs/>
                <w:color w:val="auto"/>
                <w:sz w:val="24"/>
                <w:szCs w:val="24"/>
                <w:lang w:eastAsia="en-IN"/>
              </w:rPr>
              <w:t>2</w:t>
            </w:r>
          </w:p>
        </w:tc>
        <w:tc>
          <w:tcPr>
            <w:tcW w:w="2286" w:type="dxa"/>
          </w:tcPr>
          <w:p w:rsidRPr="009E09D9" w:rsidR="009E09D9" w:rsidP="009E09D9" w:rsidRDefault="009E09D9" w14:paraId="2ECAE38B" w14:textId="77777777">
            <w:pPr>
              <w:spacing w:before="100" w:beforeAutospacing="1" w:after="100" w:afterAutospacing="1"/>
              <w:rPr>
                <w:rFonts w:ascii="Times New Roman" w:hAnsi="Times New Roman" w:eastAsia="Times New Roman" w:cs="Times New Roman"/>
                <w:b w:val="0"/>
                <w:bCs/>
                <w:color w:val="auto"/>
                <w:sz w:val="24"/>
                <w:szCs w:val="24"/>
                <w:lang w:eastAsia="en-IN"/>
              </w:rPr>
            </w:pPr>
            <w:r w:rsidRPr="009E09D9">
              <w:rPr>
                <w:rFonts w:ascii="Times New Roman" w:hAnsi="Times New Roman" w:eastAsia="Times New Roman" w:cs="Times New Roman"/>
                <w:b w:val="0"/>
                <w:bCs/>
                <w:color w:val="auto"/>
                <w:sz w:val="24"/>
                <w:szCs w:val="24"/>
                <w:lang w:eastAsia="en-IN"/>
              </w:rPr>
              <w:t>18.9</w:t>
            </w:r>
          </w:p>
        </w:tc>
      </w:tr>
      <w:tr w:rsidRPr="009E09D9" w:rsidR="009E09D9" w:rsidTr="003F1659" w14:paraId="43CA7C56" w14:textId="77777777">
        <w:tc>
          <w:tcPr>
            <w:tcW w:w="3080" w:type="dxa"/>
          </w:tcPr>
          <w:p w:rsidRPr="009E09D9" w:rsidR="009E09D9" w:rsidP="009E09D9" w:rsidRDefault="009E09D9" w14:paraId="5A2FA45C" w14:textId="77777777">
            <w:pPr>
              <w:spacing w:before="100" w:beforeAutospacing="1" w:after="100" w:afterAutospacing="1"/>
              <w:rPr>
                <w:rFonts w:ascii="Times New Roman" w:hAnsi="Times New Roman" w:eastAsia="Times New Roman" w:cs="Times New Roman"/>
                <w:b w:val="0"/>
                <w:bCs/>
                <w:color w:val="auto"/>
                <w:sz w:val="24"/>
                <w:szCs w:val="24"/>
                <w:lang w:eastAsia="en-IN"/>
              </w:rPr>
            </w:pPr>
            <w:r w:rsidRPr="009E09D9">
              <w:rPr>
                <w:rFonts w:ascii="Times New Roman" w:hAnsi="Times New Roman" w:eastAsia="Times New Roman" w:cs="Times New Roman"/>
                <w:b w:val="0"/>
                <w:bCs/>
                <w:color w:val="auto"/>
                <w:sz w:val="24"/>
                <w:szCs w:val="24"/>
                <w:lang w:eastAsia="en-IN"/>
              </w:rPr>
              <w:t>2024-03-25T12:02:00</w:t>
            </w:r>
          </w:p>
        </w:tc>
        <w:tc>
          <w:tcPr>
            <w:tcW w:w="1490" w:type="dxa"/>
          </w:tcPr>
          <w:p w:rsidRPr="009E09D9" w:rsidR="009E09D9" w:rsidP="009E09D9" w:rsidRDefault="009E09D9" w14:paraId="70C15215" w14:textId="77777777">
            <w:pPr>
              <w:spacing w:before="100" w:beforeAutospacing="1" w:after="100" w:afterAutospacing="1"/>
              <w:rPr>
                <w:rFonts w:ascii="Times New Roman" w:hAnsi="Times New Roman" w:eastAsia="Times New Roman" w:cs="Times New Roman"/>
                <w:b w:val="0"/>
                <w:bCs/>
                <w:color w:val="auto"/>
                <w:sz w:val="24"/>
                <w:szCs w:val="24"/>
                <w:lang w:eastAsia="en-IN"/>
              </w:rPr>
            </w:pPr>
            <w:r w:rsidRPr="009E09D9">
              <w:rPr>
                <w:rFonts w:ascii="Times New Roman" w:hAnsi="Times New Roman" w:eastAsia="Times New Roman" w:cs="Times New Roman"/>
                <w:b w:val="0"/>
                <w:bCs/>
                <w:color w:val="auto"/>
                <w:sz w:val="24"/>
                <w:szCs w:val="24"/>
                <w:lang w:eastAsia="en-IN"/>
              </w:rPr>
              <w:t>1</w:t>
            </w:r>
          </w:p>
        </w:tc>
        <w:tc>
          <w:tcPr>
            <w:tcW w:w="2286" w:type="dxa"/>
          </w:tcPr>
          <w:p w:rsidRPr="009E09D9" w:rsidR="009E09D9" w:rsidP="009E09D9" w:rsidRDefault="009E09D9" w14:paraId="4376E8B7" w14:textId="77777777">
            <w:pPr>
              <w:spacing w:before="100" w:beforeAutospacing="1" w:after="100" w:afterAutospacing="1"/>
              <w:rPr>
                <w:rFonts w:ascii="Times New Roman" w:hAnsi="Times New Roman" w:eastAsia="Times New Roman" w:cs="Times New Roman"/>
                <w:b w:val="0"/>
                <w:bCs/>
                <w:color w:val="auto"/>
                <w:sz w:val="24"/>
                <w:szCs w:val="24"/>
                <w:lang w:eastAsia="en-IN"/>
              </w:rPr>
            </w:pPr>
            <w:r w:rsidRPr="009E09D9">
              <w:rPr>
                <w:rFonts w:ascii="Times New Roman" w:hAnsi="Times New Roman" w:eastAsia="Times New Roman" w:cs="Times New Roman"/>
                <w:b w:val="0"/>
                <w:bCs/>
                <w:color w:val="auto"/>
                <w:sz w:val="24"/>
                <w:szCs w:val="24"/>
                <w:lang w:eastAsia="en-IN"/>
              </w:rPr>
              <w:t>24.0</w:t>
            </w:r>
          </w:p>
        </w:tc>
      </w:tr>
    </w:tbl>
    <w:p w:rsidRPr="009E09D9" w:rsidR="009E09D9" w:rsidP="009E09D9" w:rsidRDefault="009E09D9" w14:paraId="4A10D080" w14:textId="77777777">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Example Output Data:</w:t>
      </w:r>
    </w:p>
    <w:tbl>
      <w:tblPr>
        <w:tblStyle w:val="TableGrid1"/>
        <w:tblW w:w="0" w:type="auto"/>
        <w:tblInd w:w="1440" w:type="dxa"/>
        <w:tblLook w:val="04A0" w:firstRow="1" w:lastRow="0" w:firstColumn="1" w:lastColumn="0" w:noHBand="0" w:noVBand="1"/>
      </w:tblPr>
      <w:tblGrid>
        <w:gridCol w:w="2856"/>
        <w:gridCol w:w="1683"/>
        <w:gridCol w:w="1404"/>
        <w:gridCol w:w="1283"/>
        <w:gridCol w:w="1071"/>
      </w:tblGrid>
      <w:tr w:rsidRPr="009E09D9" w:rsidR="009E09D9" w:rsidTr="003F1659" w14:paraId="16380706" w14:textId="77777777">
        <w:tc>
          <w:tcPr>
            <w:tcW w:w="3091" w:type="dxa"/>
          </w:tcPr>
          <w:p w:rsidRPr="009E09D9" w:rsidR="009E09D9" w:rsidP="009E09D9" w:rsidRDefault="009E09D9" w14:paraId="021B8F80" w14:textId="77777777">
            <w:pPr>
              <w:spacing w:before="100" w:beforeAutospacing="1" w:after="100" w:afterAutospacing="1"/>
              <w:rPr>
                <w:rFonts w:ascii="Times New Roman" w:hAnsi="Times New Roman" w:eastAsia="Times New Roman" w:cs="Times New Roman"/>
                <w:color w:val="auto"/>
                <w:sz w:val="24"/>
                <w:szCs w:val="24"/>
                <w:lang w:eastAsia="en-IN"/>
              </w:rPr>
            </w:pPr>
            <w:r w:rsidRPr="009E09D9">
              <w:rPr>
                <w:rFonts w:ascii="Times New Roman" w:hAnsi="Times New Roman" w:eastAsia="Times New Roman" w:cs="Times New Roman"/>
                <w:color w:val="auto"/>
                <w:sz w:val="24"/>
                <w:szCs w:val="24"/>
                <w:lang w:eastAsia="en-IN"/>
              </w:rPr>
              <w:t>timestamp</w:t>
            </w:r>
          </w:p>
        </w:tc>
        <w:tc>
          <w:tcPr>
            <w:tcW w:w="709" w:type="dxa"/>
          </w:tcPr>
          <w:p w:rsidRPr="009E09D9" w:rsidR="009E09D9" w:rsidP="009E09D9" w:rsidRDefault="009E09D9" w14:paraId="765CE289" w14:textId="77777777">
            <w:pPr>
              <w:spacing w:before="100" w:beforeAutospacing="1" w:after="100" w:afterAutospacing="1"/>
              <w:rPr>
                <w:rFonts w:ascii="Times New Roman" w:hAnsi="Times New Roman" w:eastAsia="Times New Roman" w:cs="Times New Roman"/>
                <w:color w:val="auto"/>
                <w:sz w:val="24"/>
                <w:szCs w:val="24"/>
                <w:lang w:eastAsia="en-IN"/>
              </w:rPr>
            </w:pPr>
            <w:proofErr w:type="spellStart"/>
            <w:r w:rsidRPr="009E09D9">
              <w:rPr>
                <w:rFonts w:ascii="Times New Roman" w:hAnsi="Times New Roman" w:eastAsia="Times New Roman" w:cs="Times New Roman"/>
                <w:color w:val="auto"/>
                <w:sz w:val="24"/>
                <w:szCs w:val="24"/>
                <w:lang w:eastAsia="en-IN"/>
              </w:rPr>
              <w:t>average_value</w:t>
            </w:r>
            <w:proofErr w:type="spellEnd"/>
          </w:p>
        </w:tc>
        <w:tc>
          <w:tcPr>
            <w:tcW w:w="1418" w:type="dxa"/>
          </w:tcPr>
          <w:p w:rsidRPr="009E09D9" w:rsidR="009E09D9" w:rsidP="009E09D9" w:rsidRDefault="009E09D9" w14:paraId="646B9516" w14:textId="77777777">
            <w:pPr>
              <w:spacing w:before="100" w:beforeAutospacing="1" w:after="100" w:afterAutospacing="1"/>
              <w:jc w:val="center"/>
              <w:rPr>
                <w:rFonts w:ascii="Times New Roman" w:hAnsi="Times New Roman" w:eastAsia="Times New Roman" w:cs="Times New Roman"/>
                <w:color w:val="auto"/>
                <w:sz w:val="24"/>
                <w:szCs w:val="24"/>
                <w:lang w:eastAsia="en-IN"/>
              </w:rPr>
            </w:pPr>
            <w:proofErr w:type="spellStart"/>
            <w:r w:rsidRPr="009E09D9">
              <w:rPr>
                <w:rFonts w:ascii="Times New Roman" w:hAnsi="Times New Roman" w:eastAsia="Times New Roman" w:cs="Times New Roman"/>
                <w:color w:val="auto"/>
                <w:sz w:val="24"/>
                <w:szCs w:val="24"/>
                <w:lang w:eastAsia="en-IN"/>
              </w:rPr>
              <w:t>max_value</w:t>
            </w:r>
            <w:proofErr w:type="spellEnd"/>
          </w:p>
        </w:tc>
        <w:tc>
          <w:tcPr>
            <w:tcW w:w="1275" w:type="dxa"/>
          </w:tcPr>
          <w:p w:rsidRPr="009E09D9" w:rsidR="009E09D9" w:rsidP="009E09D9" w:rsidRDefault="009E09D9" w14:paraId="0E434C61" w14:textId="77777777">
            <w:pPr>
              <w:spacing w:before="100" w:beforeAutospacing="1" w:after="100" w:afterAutospacing="1"/>
              <w:jc w:val="center"/>
              <w:rPr>
                <w:rFonts w:ascii="Times New Roman" w:hAnsi="Times New Roman" w:eastAsia="Times New Roman" w:cs="Times New Roman"/>
                <w:color w:val="auto"/>
                <w:sz w:val="24"/>
                <w:szCs w:val="24"/>
                <w:lang w:eastAsia="en-IN"/>
              </w:rPr>
            </w:pPr>
            <w:proofErr w:type="spellStart"/>
            <w:r w:rsidRPr="009E09D9">
              <w:rPr>
                <w:rFonts w:ascii="Times New Roman" w:hAnsi="Times New Roman" w:eastAsia="Times New Roman" w:cs="Times New Roman"/>
                <w:color w:val="auto"/>
                <w:sz w:val="24"/>
                <w:szCs w:val="24"/>
                <w:lang w:eastAsia="en-IN"/>
              </w:rPr>
              <w:t>min_value</w:t>
            </w:r>
            <w:proofErr w:type="spellEnd"/>
          </w:p>
        </w:tc>
        <w:tc>
          <w:tcPr>
            <w:tcW w:w="1083" w:type="dxa"/>
          </w:tcPr>
          <w:p w:rsidRPr="009E09D9" w:rsidR="009E09D9" w:rsidP="009E09D9" w:rsidRDefault="009E09D9" w14:paraId="46D5E17B" w14:textId="77777777">
            <w:pPr>
              <w:spacing w:before="100" w:beforeAutospacing="1" w:after="100" w:afterAutospacing="1"/>
              <w:rPr>
                <w:rFonts w:ascii="Times New Roman" w:hAnsi="Times New Roman" w:eastAsia="Times New Roman" w:cs="Times New Roman"/>
                <w:color w:val="auto"/>
                <w:sz w:val="24"/>
                <w:szCs w:val="24"/>
                <w:lang w:eastAsia="en-IN"/>
              </w:rPr>
            </w:pPr>
            <w:proofErr w:type="spellStart"/>
            <w:r w:rsidRPr="009E09D9">
              <w:rPr>
                <w:rFonts w:ascii="Times New Roman" w:hAnsi="Times New Roman" w:eastAsia="Times New Roman" w:cs="Times New Roman"/>
                <w:color w:val="auto"/>
                <w:sz w:val="24"/>
                <w:szCs w:val="24"/>
                <w:lang w:eastAsia="en-IN"/>
              </w:rPr>
              <w:t>std_dev</w:t>
            </w:r>
            <w:proofErr w:type="spellEnd"/>
          </w:p>
        </w:tc>
      </w:tr>
      <w:tr w:rsidRPr="009E09D9" w:rsidR="009E09D9" w:rsidTr="003F1659" w14:paraId="11982F84" w14:textId="77777777">
        <w:tc>
          <w:tcPr>
            <w:tcW w:w="3091" w:type="dxa"/>
          </w:tcPr>
          <w:p w:rsidRPr="009E09D9" w:rsidR="009E09D9" w:rsidP="009E09D9" w:rsidRDefault="009E09D9" w14:paraId="7E7234C3" w14:textId="77777777">
            <w:pPr>
              <w:spacing w:before="100" w:beforeAutospacing="1" w:after="100" w:afterAutospacing="1"/>
              <w:rPr>
                <w:rFonts w:ascii="Times New Roman" w:hAnsi="Times New Roman" w:eastAsia="Times New Roman" w:cs="Times New Roman"/>
                <w:b w:val="0"/>
                <w:bCs/>
                <w:color w:val="auto"/>
                <w:sz w:val="24"/>
                <w:szCs w:val="24"/>
                <w:lang w:eastAsia="en-IN"/>
              </w:rPr>
            </w:pPr>
            <w:r w:rsidRPr="009E09D9">
              <w:rPr>
                <w:rFonts w:ascii="Times New Roman" w:hAnsi="Times New Roman" w:eastAsia="Times New Roman" w:cs="Times New Roman"/>
                <w:b w:val="0"/>
                <w:bCs/>
                <w:color w:val="auto"/>
                <w:sz w:val="24"/>
                <w:szCs w:val="24"/>
                <w:lang w:eastAsia="en-IN"/>
              </w:rPr>
              <w:t>2024-03-25T12:00:00</w:t>
            </w:r>
          </w:p>
        </w:tc>
        <w:tc>
          <w:tcPr>
            <w:tcW w:w="709" w:type="dxa"/>
          </w:tcPr>
          <w:p w:rsidRPr="009E09D9" w:rsidR="009E09D9" w:rsidP="009E09D9" w:rsidRDefault="009E09D9" w14:paraId="7E5F16E5" w14:textId="77777777">
            <w:pPr>
              <w:spacing w:before="100" w:beforeAutospacing="1" w:after="100" w:afterAutospacing="1"/>
              <w:rPr>
                <w:rFonts w:ascii="Times New Roman" w:hAnsi="Times New Roman" w:eastAsia="Times New Roman" w:cs="Times New Roman"/>
                <w:b w:val="0"/>
                <w:bCs/>
                <w:color w:val="auto"/>
                <w:sz w:val="24"/>
                <w:szCs w:val="24"/>
                <w:lang w:eastAsia="en-IN"/>
              </w:rPr>
            </w:pPr>
            <w:r w:rsidRPr="009E09D9">
              <w:rPr>
                <w:rFonts w:ascii="Times New Roman" w:hAnsi="Times New Roman" w:eastAsia="Times New Roman" w:cs="Times New Roman"/>
                <w:b w:val="0"/>
                <w:bCs/>
                <w:color w:val="auto"/>
                <w:sz w:val="24"/>
                <w:szCs w:val="24"/>
                <w:lang w:eastAsia="en-IN"/>
              </w:rPr>
              <w:t>23.75</w:t>
            </w:r>
          </w:p>
        </w:tc>
        <w:tc>
          <w:tcPr>
            <w:tcW w:w="1418" w:type="dxa"/>
          </w:tcPr>
          <w:p w:rsidRPr="009E09D9" w:rsidR="009E09D9" w:rsidP="009E09D9" w:rsidRDefault="009E09D9" w14:paraId="20FE4B5A" w14:textId="77777777">
            <w:pPr>
              <w:spacing w:before="100" w:beforeAutospacing="1" w:after="100" w:afterAutospacing="1"/>
              <w:rPr>
                <w:rFonts w:ascii="Times New Roman" w:hAnsi="Times New Roman" w:eastAsia="Times New Roman" w:cs="Times New Roman"/>
                <w:b w:val="0"/>
                <w:bCs/>
                <w:color w:val="auto"/>
                <w:sz w:val="24"/>
                <w:szCs w:val="24"/>
                <w:lang w:eastAsia="en-IN"/>
              </w:rPr>
            </w:pPr>
            <w:r w:rsidRPr="009E09D9">
              <w:rPr>
                <w:rFonts w:ascii="Times New Roman" w:hAnsi="Times New Roman" w:eastAsia="Times New Roman" w:cs="Times New Roman"/>
                <w:b w:val="0"/>
                <w:bCs/>
                <w:color w:val="auto"/>
                <w:sz w:val="24"/>
                <w:szCs w:val="24"/>
                <w:lang w:eastAsia="en-IN"/>
              </w:rPr>
              <w:t>24.0</w:t>
            </w:r>
          </w:p>
        </w:tc>
        <w:tc>
          <w:tcPr>
            <w:tcW w:w="1275" w:type="dxa"/>
          </w:tcPr>
          <w:p w:rsidRPr="009E09D9" w:rsidR="009E09D9" w:rsidP="009E09D9" w:rsidRDefault="009E09D9" w14:paraId="569D6E6C" w14:textId="77777777">
            <w:pPr>
              <w:spacing w:before="100" w:beforeAutospacing="1" w:after="100" w:afterAutospacing="1"/>
              <w:rPr>
                <w:rFonts w:ascii="Times New Roman" w:hAnsi="Times New Roman" w:eastAsia="Times New Roman" w:cs="Times New Roman"/>
                <w:b w:val="0"/>
                <w:bCs/>
                <w:color w:val="auto"/>
                <w:sz w:val="24"/>
                <w:szCs w:val="24"/>
                <w:lang w:eastAsia="en-IN"/>
              </w:rPr>
            </w:pPr>
            <w:r w:rsidRPr="009E09D9">
              <w:rPr>
                <w:rFonts w:ascii="Times New Roman" w:hAnsi="Times New Roman" w:eastAsia="Times New Roman" w:cs="Times New Roman"/>
                <w:b w:val="0"/>
                <w:bCs/>
                <w:color w:val="auto"/>
                <w:sz w:val="24"/>
                <w:szCs w:val="24"/>
                <w:lang w:eastAsia="en-IN"/>
              </w:rPr>
              <w:t>23.5</w:t>
            </w:r>
          </w:p>
        </w:tc>
        <w:tc>
          <w:tcPr>
            <w:tcW w:w="1083" w:type="dxa"/>
          </w:tcPr>
          <w:p w:rsidRPr="009E09D9" w:rsidR="009E09D9" w:rsidP="009E09D9" w:rsidRDefault="009E09D9" w14:paraId="70A1FDF2" w14:textId="77777777">
            <w:pPr>
              <w:spacing w:before="100" w:beforeAutospacing="1" w:after="100" w:afterAutospacing="1"/>
              <w:rPr>
                <w:rFonts w:ascii="Times New Roman" w:hAnsi="Times New Roman" w:eastAsia="Times New Roman" w:cs="Times New Roman"/>
                <w:b w:val="0"/>
                <w:bCs/>
                <w:color w:val="auto"/>
                <w:sz w:val="24"/>
                <w:szCs w:val="24"/>
                <w:lang w:eastAsia="en-IN"/>
              </w:rPr>
            </w:pPr>
            <w:r w:rsidRPr="009E09D9">
              <w:rPr>
                <w:rFonts w:ascii="Times New Roman" w:hAnsi="Times New Roman" w:eastAsia="Times New Roman" w:cs="Times New Roman"/>
                <w:b w:val="0"/>
                <w:bCs/>
                <w:color w:val="auto"/>
                <w:sz w:val="24"/>
                <w:szCs w:val="24"/>
                <w:lang w:eastAsia="en-IN"/>
              </w:rPr>
              <w:t>0.25</w:t>
            </w:r>
          </w:p>
        </w:tc>
      </w:tr>
      <w:tr w:rsidRPr="009E09D9" w:rsidR="009E09D9" w:rsidTr="003F1659" w14:paraId="0BEC2388" w14:textId="77777777">
        <w:tc>
          <w:tcPr>
            <w:tcW w:w="3091" w:type="dxa"/>
          </w:tcPr>
          <w:p w:rsidRPr="009E09D9" w:rsidR="009E09D9" w:rsidP="009E09D9" w:rsidRDefault="009E09D9" w14:paraId="1663A582" w14:textId="77777777">
            <w:pPr>
              <w:spacing w:before="100" w:beforeAutospacing="1" w:after="100" w:afterAutospacing="1"/>
              <w:rPr>
                <w:rFonts w:ascii="Times New Roman" w:hAnsi="Times New Roman" w:eastAsia="Times New Roman" w:cs="Times New Roman"/>
                <w:b w:val="0"/>
                <w:bCs/>
                <w:color w:val="auto"/>
                <w:sz w:val="24"/>
                <w:szCs w:val="24"/>
                <w:lang w:eastAsia="en-IN"/>
              </w:rPr>
            </w:pPr>
            <w:r w:rsidRPr="009E09D9">
              <w:rPr>
                <w:rFonts w:ascii="Times New Roman" w:hAnsi="Times New Roman" w:eastAsia="Times New Roman" w:cs="Times New Roman"/>
                <w:b w:val="0"/>
                <w:bCs/>
                <w:color w:val="auto"/>
                <w:sz w:val="24"/>
                <w:szCs w:val="24"/>
                <w:lang w:eastAsia="en-IN"/>
              </w:rPr>
              <w:t>2024-03-25T13:00:00</w:t>
            </w:r>
          </w:p>
        </w:tc>
        <w:tc>
          <w:tcPr>
            <w:tcW w:w="709" w:type="dxa"/>
          </w:tcPr>
          <w:p w:rsidRPr="009E09D9" w:rsidR="009E09D9" w:rsidP="009E09D9" w:rsidRDefault="009E09D9" w14:paraId="07D13BCE" w14:textId="77777777">
            <w:pPr>
              <w:spacing w:before="100" w:beforeAutospacing="1" w:after="100" w:afterAutospacing="1"/>
              <w:rPr>
                <w:rFonts w:ascii="Times New Roman" w:hAnsi="Times New Roman" w:eastAsia="Times New Roman" w:cs="Times New Roman"/>
                <w:b w:val="0"/>
                <w:bCs/>
                <w:color w:val="auto"/>
                <w:sz w:val="24"/>
                <w:szCs w:val="24"/>
                <w:lang w:eastAsia="en-IN"/>
              </w:rPr>
            </w:pPr>
            <w:r w:rsidRPr="009E09D9">
              <w:rPr>
                <w:rFonts w:ascii="Times New Roman" w:hAnsi="Times New Roman" w:eastAsia="Times New Roman" w:cs="Times New Roman"/>
                <w:b w:val="0"/>
                <w:bCs/>
                <w:color w:val="auto"/>
                <w:sz w:val="24"/>
                <w:szCs w:val="24"/>
                <w:lang w:eastAsia="en-IN"/>
              </w:rPr>
              <w:t>22.1</w:t>
            </w:r>
          </w:p>
        </w:tc>
        <w:tc>
          <w:tcPr>
            <w:tcW w:w="1418" w:type="dxa"/>
          </w:tcPr>
          <w:p w:rsidRPr="009E09D9" w:rsidR="009E09D9" w:rsidP="009E09D9" w:rsidRDefault="009E09D9" w14:paraId="00EFFD92" w14:textId="77777777">
            <w:pPr>
              <w:spacing w:before="100" w:beforeAutospacing="1" w:after="100" w:afterAutospacing="1"/>
              <w:rPr>
                <w:rFonts w:ascii="Times New Roman" w:hAnsi="Times New Roman" w:eastAsia="Times New Roman" w:cs="Times New Roman"/>
                <w:b w:val="0"/>
                <w:bCs/>
                <w:color w:val="auto"/>
                <w:sz w:val="24"/>
                <w:szCs w:val="24"/>
                <w:lang w:eastAsia="en-IN"/>
              </w:rPr>
            </w:pPr>
            <w:r w:rsidRPr="009E09D9">
              <w:rPr>
                <w:rFonts w:ascii="Times New Roman" w:hAnsi="Times New Roman" w:eastAsia="Times New Roman" w:cs="Times New Roman"/>
                <w:b w:val="0"/>
                <w:bCs/>
                <w:color w:val="auto"/>
                <w:sz w:val="24"/>
                <w:szCs w:val="24"/>
                <w:lang w:eastAsia="en-IN"/>
              </w:rPr>
              <w:t>23.8</w:t>
            </w:r>
          </w:p>
        </w:tc>
        <w:tc>
          <w:tcPr>
            <w:tcW w:w="1275" w:type="dxa"/>
          </w:tcPr>
          <w:p w:rsidRPr="009E09D9" w:rsidR="009E09D9" w:rsidP="009E09D9" w:rsidRDefault="009E09D9" w14:paraId="11DF7234" w14:textId="77777777">
            <w:pPr>
              <w:spacing w:before="100" w:beforeAutospacing="1" w:after="100" w:afterAutospacing="1"/>
              <w:rPr>
                <w:rFonts w:ascii="Times New Roman" w:hAnsi="Times New Roman" w:eastAsia="Times New Roman" w:cs="Times New Roman"/>
                <w:b w:val="0"/>
                <w:bCs/>
                <w:color w:val="auto"/>
                <w:sz w:val="24"/>
                <w:szCs w:val="24"/>
                <w:lang w:eastAsia="en-IN"/>
              </w:rPr>
            </w:pPr>
            <w:r w:rsidRPr="009E09D9">
              <w:rPr>
                <w:rFonts w:ascii="Times New Roman" w:hAnsi="Times New Roman" w:eastAsia="Times New Roman" w:cs="Times New Roman"/>
                <w:b w:val="0"/>
                <w:bCs/>
                <w:color w:val="auto"/>
                <w:sz w:val="24"/>
                <w:szCs w:val="24"/>
                <w:lang w:eastAsia="en-IN"/>
              </w:rPr>
              <w:t>20.5</w:t>
            </w:r>
          </w:p>
        </w:tc>
        <w:tc>
          <w:tcPr>
            <w:tcW w:w="1083" w:type="dxa"/>
          </w:tcPr>
          <w:p w:rsidRPr="009E09D9" w:rsidR="009E09D9" w:rsidP="009E09D9" w:rsidRDefault="009E09D9" w14:paraId="442CF628" w14:textId="77777777">
            <w:pPr>
              <w:spacing w:before="100" w:beforeAutospacing="1" w:after="100" w:afterAutospacing="1"/>
              <w:rPr>
                <w:rFonts w:ascii="Times New Roman" w:hAnsi="Times New Roman" w:eastAsia="Times New Roman" w:cs="Times New Roman"/>
                <w:b w:val="0"/>
                <w:bCs/>
                <w:color w:val="auto"/>
                <w:sz w:val="24"/>
                <w:szCs w:val="24"/>
                <w:lang w:eastAsia="en-IN"/>
              </w:rPr>
            </w:pPr>
            <w:r w:rsidRPr="009E09D9">
              <w:rPr>
                <w:rFonts w:ascii="Times New Roman" w:hAnsi="Times New Roman" w:eastAsia="Times New Roman" w:cs="Times New Roman"/>
                <w:b w:val="0"/>
                <w:bCs/>
                <w:color w:val="auto"/>
                <w:sz w:val="24"/>
                <w:szCs w:val="24"/>
                <w:lang w:eastAsia="en-IN"/>
              </w:rPr>
              <w:t>1.2</w:t>
            </w:r>
          </w:p>
        </w:tc>
      </w:tr>
    </w:tbl>
    <w:p w:rsidRPr="009E09D9" w:rsidR="009E09D9" w:rsidP="009E09D9" w:rsidRDefault="009E09D9" w14:paraId="7D1BBCAB" w14:textId="69D7A27F">
      <w:pPr>
        <w:numPr>
          <w:ilvl w:val="0"/>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Cs/>
          <w:color w:val="auto"/>
          <w:sz w:val="24"/>
          <w:szCs w:val="24"/>
          <w:lang w:val="en-IN" w:eastAsia="en-IN"/>
        </w:rPr>
        <w:t>Debugging Tools/Methods:</w:t>
      </w:r>
    </w:p>
    <w:p w:rsidRPr="009E09D9" w:rsidR="009E09D9" w:rsidP="009E09D9" w:rsidRDefault="009E09D9" w14:paraId="2C21E907" w14:textId="77777777">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Use logging to track the flow of data through the pipeline and identify bottlenecks.</w:t>
      </w:r>
    </w:p>
    <w:p w:rsidRPr="009E09D9" w:rsidR="009E09D9" w:rsidP="009E09D9" w:rsidRDefault="00CF0D39" w14:paraId="2BF58397" w14:textId="5A655407">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Pr>
          <w:rFonts w:ascii="Times New Roman" w:hAnsi="Times New Roman" w:eastAsia="Times New Roman" w:cs="Times New Roman"/>
          <w:b w:val="0"/>
          <w:color w:val="auto"/>
          <w:sz w:val="24"/>
          <w:szCs w:val="24"/>
          <w:lang w:val="en-IN" w:eastAsia="en-IN"/>
        </w:rPr>
        <w:t>Present usage of appropriate logging tool/framework according to industry standard</w:t>
      </w:r>
      <w:r w:rsidRPr="009E09D9" w:rsidR="009E09D9">
        <w:rPr>
          <w:rFonts w:ascii="Times New Roman" w:hAnsi="Times New Roman" w:eastAsia="Times New Roman" w:cs="Times New Roman"/>
          <w:b w:val="0"/>
          <w:color w:val="auto"/>
          <w:sz w:val="24"/>
          <w:szCs w:val="24"/>
          <w:lang w:val="en-IN" w:eastAsia="en-IN"/>
        </w:rPr>
        <w:t>.</w:t>
      </w:r>
    </w:p>
    <w:p w:rsidRPr="009E09D9" w:rsidR="009E09D9" w:rsidP="009E09D9" w:rsidRDefault="009E09D9" w14:paraId="04C60DBA" w14:textId="77777777">
      <w:pPr>
        <w:numPr>
          <w:ilvl w:val="0"/>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Cs/>
          <w:color w:val="auto"/>
          <w:sz w:val="24"/>
          <w:szCs w:val="24"/>
          <w:lang w:val="en-IN" w:eastAsia="en-IN"/>
        </w:rPr>
        <w:t>Benchmarks:</w:t>
      </w:r>
    </w:p>
    <w:p w:rsidRPr="009E09D9" w:rsidR="009E09D9" w:rsidP="009E09D9" w:rsidRDefault="009E09D9" w14:paraId="3D095231" w14:textId="77777777">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Measure the time taken for each step of the pipeline before and after optimization.</w:t>
      </w:r>
    </w:p>
    <w:p w:rsidRPr="009E09D9" w:rsidR="009E09D9" w:rsidP="009E09D9" w:rsidRDefault="009E09D9" w14:paraId="29A2EF6E" w14:textId="77777777">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Compare the memory usage of the optimized pipeline with the original implementation.</w:t>
      </w:r>
    </w:p>
    <w:p w:rsidRPr="009E09D9" w:rsidR="009E09D9" w:rsidP="009E09D9" w:rsidRDefault="009E09D9" w14:paraId="6AC80954" w14:textId="77777777">
      <w:pPr>
        <w:numPr>
          <w:ilvl w:val="0"/>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Cs/>
          <w:color w:val="auto"/>
          <w:sz w:val="24"/>
          <w:szCs w:val="24"/>
          <w:lang w:val="en-IN" w:eastAsia="en-IN"/>
        </w:rPr>
        <w:t>Methods and Tools for Benchmarking:</w:t>
      </w:r>
    </w:p>
    <w:p w:rsidRPr="009E09D9" w:rsidR="009E09D9" w:rsidP="009E09D9" w:rsidRDefault="00CF0D39" w14:paraId="171AC877" w14:textId="7DABCBA5">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Pr>
          <w:rFonts w:ascii="Times New Roman" w:hAnsi="Times New Roman" w:eastAsia="Times New Roman" w:cs="Times New Roman"/>
          <w:b w:val="0"/>
          <w:color w:val="auto"/>
          <w:sz w:val="24"/>
          <w:szCs w:val="24"/>
          <w:lang w:val="en-IN" w:eastAsia="en-IN"/>
        </w:rPr>
        <w:t>Python’s inbuilt</w:t>
      </w:r>
      <w:r w:rsidRPr="009E09D9" w:rsidR="009E09D9">
        <w:rPr>
          <w:rFonts w:ascii="Times New Roman" w:hAnsi="Times New Roman" w:eastAsia="Times New Roman" w:cs="Times New Roman"/>
          <w:b w:val="0"/>
          <w:color w:val="auto"/>
          <w:sz w:val="24"/>
          <w:szCs w:val="24"/>
          <w:lang w:val="en-IN" w:eastAsia="en-IN"/>
        </w:rPr>
        <w:t xml:space="preserve"> module </w:t>
      </w:r>
      <w:r>
        <w:rPr>
          <w:rFonts w:ascii="Times New Roman" w:hAnsi="Times New Roman" w:eastAsia="Times New Roman" w:cs="Times New Roman"/>
          <w:b w:val="0"/>
          <w:color w:val="auto"/>
          <w:sz w:val="24"/>
          <w:szCs w:val="24"/>
          <w:lang w:val="en-IN" w:eastAsia="en-IN"/>
        </w:rPr>
        <w:t xml:space="preserve">can be used </w:t>
      </w:r>
      <w:r w:rsidRPr="009E09D9" w:rsidR="009E09D9">
        <w:rPr>
          <w:rFonts w:ascii="Times New Roman" w:hAnsi="Times New Roman" w:eastAsia="Times New Roman" w:cs="Times New Roman"/>
          <w:b w:val="0"/>
          <w:color w:val="auto"/>
          <w:sz w:val="24"/>
          <w:szCs w:val="24"/>
          <w:lang w:val="en-IN" w:eastAsia="en-IN"/>
        </w:rPr>
        <w:t>to measure the execution time of specific code segments.</w:t>
      </w:r>
    </w:p>
    <w:p w:rsidRPr="009E09D9" w:rsidR="009E09D9" w:rsidP="009E09D9" w:rsidRDefault="009E09D9" w14:paraId="798934E6" w14:textId="6F09F6C1">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 xml:space="preserve">Use memory profiling tools to </w:t>
      </w:r>
      <w:proofErr w:type="spellStart"/>
      <w:r w:rsidRPr="009E09D9">
        <w:rPr>
          <w:rFonts w:ascii="Times New Roman" w:hAnsi="Times New Roman" w:eastAsia="Times New Roman" w:cs="Times New Roman"/>
          <w:b w:val="0"/>
          <w:color w:val="auto"/>
          <w:sz w:val="24"/>
          <w:szCs w:val="24"/>
          <w:lang w:val="en-IN" w:eastAsia="en-IN"/>
        </w:rPr>
        <w:t>analyze</w:t>
      </w:r>
      <w:proofErr w:type="spellEnd"/>
      <w:r w:rsidRPr="009E09D9">
        <w:rPr>
          <w:rFonts w:ascii="Times New Roman" w:hAnsi="Times New Roman" w:eastAsia="Times New Roman" w:cs="Times New Roman"/>
          <w:b w:val="0"/>
          <w:color w:val="auto"/>
          <w:sz w:val="24"/>
          <w:szCs w:val="24"/>
          <w:lang w:val="en-IN" w:eastAsia="en-IN"/>
        </w:rPr>
        <w:t xml:space="preserve"> memory usage</w:t>
      </w:r>
      <w:r w:rsidR="00CF0D39">
        <w:rPr>
          <w:rFonts w:ascii="Times New Roman" w:hAnsi="Times New Roman" w:eastAsia="Times New Roman" w:cs="Times New Roman"/>
          <w:b w:val="0"/>
          <w:color w:val="auto"/>
          <w:sz w:val="24"/>
          <w:szCs w:val="24"/>
          <w:lang w:val="en-IN" w:eastAsia="en-IN"/>
        </w:rPr>
        <w:t xml:space="preserve"> during runtime (for </w:t>
      </w:r>
      <w:proofErr w:type="spellStart"/>
      <w:r w:rsidR="00CF0D39">
        <w:rPr>
          <w:rFonts w:ascii="Times New Roman" w:hAnsi="Times New Roman" w:eastAsia="Times New Roman" w:cs="Times New Roman"/>
          <w:b w:val="0"/>
          <w:color w:val="auto"/>
          <w:sz w:val="24"/>
          <w:szCs w:val="24"/>
          <w:lang w:val="en-IN" w:eastAsia="en-IN"/>
        </w:rPr>
        <w:t>eg</w:t>
      </w:r>
      <w:proofErr w:type="spellEnd"/>
      <w:r w:rsidR="00CF0D39">
        <w:rPr>
          <w:rFonts w:ascii="Times New Roman" w:hAnsi="Times New Roman" w:eastAsia="Times New Roman" w:cs="Times New Roman"/>
          <w:b w:val="0"/>
          <w:color w:val="auto"/>
          <w:sz w:val="24"/>
          <w:szCs w:val="24"/>
          <w:lang w:val="en-IN" w:eastAsia="en-IN"/>
        </w:rPr>
        <w:t xml:space="preserve"> memory_profiler)</w:t>
      </w:r>
      <w:r w:rsidRPr="009E09D9">
        <w:rPr>
          <w:rFonts w:ascii="Times New Roman" w:hAnsi="Times New Roman" w:eastAsia="Times New Roman" w:cs="Times New Roman"/>
          <w:b w:val="0"/>
          <w:color w:val="auto"/>
          <w:sz w:val="24"/>
          <w:szCs w:val="24"/>
          <w:lang w:val="en-IN" w:eastAsia="en-IN"/>
        </w:rPr>
        <w:t>.</w:t>
      </w:r>
    </w:p>
    <w:p w:rsidRPr="009E09D9" w:rsidR="009E09D9" w:rsidP="009E09D9" w:rsidRDefault="009E09D9" w14:paraId="1FBF5A30" w14:textId="77777777">
      <w:pPr>
        <w:numPr>
          <w:ilvl w:val="0"/>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Cs/>
          <w:color w:val="auto"/>
          <w:sz w:val="24"/>
          <w:szCs w:val="24"/>
          <w:lang w:val="en-IN" w:eastAsia="en-IN"/>
        </w:rPr>
        <w:t>Optimization Techniques:</w:t>
      </w:r>
    </w:p>
    <w:p w:rsidRPr="009E09D9" w:rsidR="009E09D9" w:rsidP="009E09D9" w:rsidRDefault="009E09D9" w14:paraId="0AF39605" w14:textId="77777777">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Implement parallel processing using multiprocessing or multithreading to speed up data processing.</w:t>
      </w:r>
    </w:p>
    <w:p w:rsidRPr="009E09D9" w:rsidR="009E09D9" w:rsidP="009E09D9" w:rsidRDefault="009E09D9" w14:paraId="3DCEE23B" w14:textId="77777777">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 xml:space="preserve">Use async programming with </w:t>
      </w:r>
      <w:proofErr w:type="spellStart"/>
      <w:r w:rsidRPr="009E09D9">
        <w:rPr>
          <w:rFonts w:ascii="Times New Roman" w:hAnsi="Times New Roman" w:eastAsia="Times New Roman" w:cs="Times New Roman"/>
          <w:b w:val="0"/>
          <w:color w:val="auto"/>
          <w:sz w:val="24"/>
          <w:szCs w:val="24"/>
          <w:lang w:val="en-IN" w:eastAsia="en-IN"/>
        </w:rPr>
        <w:t>asyncio</w:t>
      </w:r>
      <w:proofErr w:type="spellEnd"/>
      <w:r w:rsidRPr="009E09D9">
        <w:rPr>
          <w:rFonts w:ascii="Times New Roman" w:hAnsi="Times New Roman" w:eastAsia="Times New Roman" w:cs="Times New Roman"/>
          <w:b w:val="0"/>
          <w:color w:val="auto"/>
          <w:sz w:val="24"/>
          <w:szCs w:val="24"/>
          <w:lang w:val="en-IN" w:eastAsia="en-IN"/>
        </w:rPr>
        <w:t xml:space="preserve"> to handle I/O-bound operations efficiently.</w:t>
      </w:r>
    </w:p>
    <w:p w:rsidRPr="009E09D9" w:rsidR="009E09D9" w:rsidP="009E09D9" w:rsidRDefault="009E09D9" w14:paraId="44C9D5EA" w14:textId="77777777">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Apply design patterns like singleton pattern, abstract factory pattern, and decorator pattern to improve code structure and maintainability.</w:t>
      </w:r>
    </w:p>
    <w:p w:rsidRPr="009E09D9" w:rsidR="009E09D9" w:rsidP="009E09D9" w:rsidRDefault="009E09D9" w14:paraId="0E203BBE" w14:textId="77777777">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 xml:space="preserve">Utilize asynchronous database management like </w:t>
      </w:r>
      <w:proofErr w:type="spellStart"/>
      <w:r w:rsidRPr="009E09D9">
        <w:rPr>
          <w:rFonts w:ascii="Times New Roman" w:hAnsi="Times New Roman" w:eastAsia="Times New Roman" w:cs="Times New Roman"/>
          <w:b w:val="0"/>
          <w:color w:val="auto"/>
          <w:sz w:val="24"/>
          <w:szCs w:val="24"/>
          <w:lang w:val="en-IN" w:eastAsia="en-IN"/>
        </w:rPr>
        <w:t>asyncpg</w:t>
      </w:r>
      <w:proofErr w:type="spellEnd"/>
      <w:r w:rsidRPr="009E09D9">
        <w:rPr>
          <w:rFonts w:ascii="Times New Roman" w:hAnsi="Times New Roman" w:eastAsia="Times New Roman" w:cs="Times New Roman"/>
          <w:b w:val="0"/>
          <w:color w:val="auto"/>
          <w:sz w:val="24"/>
          <w:szCs w:val="24"/>
          <w:lang w:val="en-IN" w:eastAsia="en-IN"/>
        </w:rPr>
        <w:t xml:space="preserve"> to improve database operations.</w:t>
      </w:r>
    </w:p>
    <w:p w:rsidRPr="009E09D9" w:rsidR="009E09D9" w:rsidP="009E09D9" w:rsidRDefault="009E09D9" w14:paraId="05A09150" w14:textId="77777777">
      <w:pPr>
        <w:numPr>
          <w:ilvl w:val="0"/>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Cs/>
          <w:color w:val="auto"/>
          <w:sz w:val="24"/>
          <w:szCs w:val="24"/>
          <w:lang w:val="en-IN" w:eastAsia="en-IN"/>
        </w:rPr>
        <w:t>Security Practices:</w:t>
      </w:r>
    </w:p>
    <w:p w:rsidRPr="009E09D9" w:rsidR="009E09D9" w:rsidP="009E09D9" w:rsidRDefault="009E09D9" w14:paraId="7BF360C2" w14:textId="77777777">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Ensure that the optimized pipeline handles sensitive data securely.</w:t>
      </w:r>
    </w:p>
    <w:p w:rsidRPr="009E09D9" w:rsidR="009E09D9" w:rsidP="009E09D9" w:rsidRDefault="009E09D9" w14:paraId="42D3E33E" w14:textId="77777777">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Implement basic security practices such as data encryption and access control.</w:t>
      </w:r>
    </w:p>
    <w:p w:rsidRPr="009E09D9" w:rsidR="009E09D9" w:rsidP="009E09D9" w:rsidRDefault="009E09D9" w14:paraId="55C1A999" w14:textId="77777777">
      <w:pPr>
        <w:numPr>
          <w:ilvl w:val="0"/>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Cs/>
          <w:color w:val="auto"/>
          <w:sz w:val="24"/>
          <w:szCs w:val="24"/>
          <w:lang w:val="en-IN" w:eastAsia="en-IN"/>
        </w:rPr>
        <w:t>Collaboration and Communication:</w:t>
      </w:r>
    </w:p>
    <w:p w:rsidRPr="009E09D9" w:rsidR="009E09D9" w:rsidP="009E09D9" w:rsidRDefault="009E09D9" w14:paraId="019437E4" w14:textId="77777777">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Work with the team to identify key areas of improvement in the current pipeline.</w:t>
      </w:r>
    </w:p>
    <w:p w:rsidRPr="009E09D9" w:rsidR="009E09D9" w:rsidP="009E09D9" w:rsidRDefault="009E09D9" w14:paraId="2E30C91F" w14:textId="77777777">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 w:val="0"/>
          <w:color w:val="auto"/>
          <w:sz w:val="24"/>
          <w:szCs w:val="24"/>
          <w:lang w:val="en-IN" w:eastAsia="en-IN"/>
        </w:rPr>
        <w:t>Communicate the progress and challenges faced during the optimization process.</w:t>
      </w:r>
    </w:p>
    <w:p w:rsidRPr="009E09D9" w:rsidR="009E09D9" w:rsidP="009E09D9" w:rsidRDefault="009E09D9" w14:paraId="20A072F2" w14:textId="77777777">
      <w:pPr>
        <w:numPr>
          <w:ilvl w:val="0"/>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009E09D9">
        <w:rPr>
          <w:rFonts w:ascii="Times New Roman" w:hAnsi="Times New Roman" w:eastAsia="Times New Roman" w:cs="Times New Roman"/>
          <w:bCs/>
          <w:color w:val="auto"/>
          <w:sz w:val="24"/>
          <w:szCs w:val="24"/>
          <w:lang w:val="en-IN" w:eastAsia="en-IN"/>
        </w:rPr>
        <w:t>Cloud Services Integration (Optional):</w:t>
      </w:r>
    </w:p>
    <w:p w:rsidRPr="009E09D9" w:rsidR="009E09D9" w:rsidP="009E09D9" w:rsidRDefault="009E09D9" w14:paraId="4666743C" w14:textId="77777777">
      <w:pPr>
        <w:numPr>
          <w:ilvl w:val="1"/>
          <w:numId w:val="27"/>
        </w:numPr>
        <w:spacing w:before="100" w:beforeAutospacing="1" w:after="100" w:afterAutospacing="1" w:line="240" w:lineRule="auto"/>
        <w:rPr>
          <w:rFonts w:ascii="Times New Roman" w:hAnsi="Times New Roman" w:eastAsia="Times New Roman" w:cs="Times New Roman"/>
          <w:b w:val="0"/>
          <w:color w:val="auto"/>
          <w:sz w:val="24"/>
          <w:szCs w:val="24"/>
          <w:lang w:val="en-IN" w:eastAsia="en-IN"/>
        </w:rPr>
      </w:pPr>
      <w:r w:rsidRPr="3178C4F2" w:rsidR="7A669939">
        <w:rPr>
          <w:rFonts w:ascii="Times New Roman" w:hAnsi="Times New Roman" w:eastAsia="Times New Roman" w:cs="Times New Roman"/>
          <w:b w:val="0"/>
          <w:bCs w:val="0"/>
          <w:color w:val="auto"/>
          <w:sz w:val="24"/>
          <w:szCs w:val="24"/>
          <w:lang w:val="en-IN" w:eastAsia="en-IN"/>
        </w:rPr>
        <w:t>If applicable, explore integrating the optimized pipeline with cloud services such as AWS, Azure, or GCP to improve scalability and reliability.</w:t>
      </w:r>
    </w:p>
    <w:p w:rsidR="3178C4F2" w:rsidP="3178C4F2" w:rsidRDefault="3178C4F2" w14:paraId="45EAF2D7" w14:textId="54056977">
      <w:pPr>
        <w:pStyle w:val="Normal"/>
        <w:spacing w:beforeAutospacing="on" w:afterAutospacing="on" w:line="240" w:lineRule="auto"/>
        <w:rPr>
          <w:rFonts w:ascii="Times New Roman" w:hAnsi="Times New Roman" w:eastAsia="Times New Roman" w:cs="Times New Roman"/>
          <w:b w:val="0"/>
          <w:bCs w:val="0"/>
          <w:color w:val="auto"/>
          <w:sz w:val="24"/>
          <w:szCs w:val="24"/>
          <w:lang w:val="en-IN" w:eastAsia="en-IN"/>
        </w:rPr>
      </w:pPr>
    </w:p>
    <w:p w:rsidR="2F2F5189" w:rsidP="3178C4F2" w:rsidRDefault="2F2F5189" w14:paraId="78E2BF24" w14:textId="68661917">
      <w:pPr>
        <w:pStyle w:val="Normal"/>
        <w:spacing w:beforeAutospacing="on" w:afterAutospacing="on" w:line="240" w:lineRule="auto"/>
        <w:rPr>
          <w:rFonts w:ascii="Times New Roman" w:hAnsi="Times New Roman" w:eastAsia="Times New Roman" w:cs="Times New Roman"/>
          <w:b w:val="0"/>
          <w:bCs w:val="0"/>
          <w:color w:val="auto"/>
          <w:sz w:val="24"/>
          <w:szCs w:val="24"/>
          <w:lang w:val="en-IN" w:eastAsia="en-IN"/>
        </w:rPr>
      </w:pPr>
      <w:r w:rsidRPr="3178C4F2" w:rsidR="2F2F5189">
        <w:rPr>
          <w:rFonts w:ascii="Times New Roman" w:hAnsi="Times New Roman" w:eastAsia="Times New Roman" w:cs="Times New Roman"/>
          <w:b w:val="0"/>
          <w:bCs w:val="0"/>
          <w:color w:val="auto"/>
          <w:sz w:val="24"/>
          <w:szCs w:val="24"/>
          <w:lang w:val="en-IN" w:eastAsia="en-IN"/>
        </w:rPr>
        <w:t xml:space="preserve">Deliverables: </w:t>
      </w:r>
    </w:p>
    <w:p w:rsidR="2F2F5189" w:rsidP="3178C4F2" w:rsidRDefault="2F2F5189" w14:paraId="175DD2BC" w14:textId="33994ECB">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IN" w:eastAsia="en-IN"/>
        </w:rPr>
        <w:t xml:space="preserve"> </w:t>
      </w:r>
    </w:p>
    <w:p w:rsidR="2F2F5189" w:rsidP="3178C4F2" w:rsidRDefault="2F2F5189" w14:paraId="21C2F972" w14:textId="3F321F77">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IN" w:eastAsia="en-IN"/>
        </w:rPr>
        <w:t xml:space="preserve">Optimized data processing pipeline code in Python. </w:t>
      </w:r>
    </w:p>
    <w:p w:rsidR="2F2F5189" w:rsidP="3178C4F2" w:rsidRDefault="2F2F5189" w14:paraId="553B22D3" w14:textId="68BCA790">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IN" w:eastAsia="en-IN"/>
        </w:rPr>
        <w:t xml:space="preserve"> </w:t>
      </w:r>
    </w:p>
    <w:p w:rsidR="2F2F5189" w:rsidP="3178C4F2" w:rsidRDefault="2F2F5189" w14:paraId="2DDC1771" w14:textId="56D7337B">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IN" w:eastAsia="en-IN"/>
        </w:rPr>
        <w:t xml:space="preserve">Documentation explaining the optimizations made, including code snippets and benchmark results. </w:t>
      </w:r>
    </w:p>
    <w:p w:rsidR="2F2F5189" w:rsidP="3178C4F2" w:rsidRDefault="2F2F5189" w14:paraId="52C4A785" w14:textId="04423F51">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IN" w:eastAsia="en-IN"/>
        </w:rPr>
        <w:t xml:space="preserve"> </w:t>
      </w:r>
    </w:p>
    <w:p w:rsidR="2F2F5189" w:rsidP="3178C4F2" w:rsidRDefault="2F2F5189" w14:paraId="46348EC0" w14:textId="3D5FF7FB">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IN" w:eastAsia="en-IN"/>
        </w:rPr>
        <w:t xml:space="preserve">Presentation highlighting the key improvements and challenges faced during the optimization process. </w:t>
      </w:r>
    </w:p>
    <w:p w:rsidR="2F2F5189" w:rsidP="3178C4F2" w:rsidRDefault="2F2F5189" w14:paraId="5A64F2FF" w14:textId="2DD5274F">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IN" w:eastAsia="en-IN"/>
        </w:rPr>
        <w:t xml:space="preserve"> </w:t>
      </w:r>
    </w:p>
    <w:p w:rsidR="2F2F5189" w:rsidP="3178C4F2" w:rsidRDefault="2F2F5189" w14:paraId="3F793E1E" w14:textId="65167D58">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IN" w:eastAsia="en-IN"/>
        </w:rPr>
        <w:t>Based on the input data size mentioned above, please provide the system requirements (hardware and software) you would recommend for processing this data efficiently.</w:t>
      </w:r>
    </w:p>
    <w:p w:rsidR="3178C4F2" w:rsidP="3178C4F2" w:rsidRDefault="3178C4F2" w14:paraId="3B237D4F" w14:textId="17472A04">
      <w:pPr>
        <w:pStyle w:val="Normal"/>
        <w:spacing w:beforeAutospacing="on" w:afterAutospacing="on" w:line="240" w:lineRule="auto"/>
        <w:rPr>
          <w:rFonts w:ascii="Times New Roman" w:hAnsi="Times New Roman" w:eastAsia="Times New Roman" w:cs="Times New Roman"/>
          <w:b w:val="0"/>
          <w:bCs w:val="0"/>
          <w:color w:val="auto"/>
          <w:sz w:val="24"/>
          <w:szCs w:val="24"/>
          <w:lang w:val="en-IN" w:eastAsia="en-IN"/>
        </w:rPr>
      </w:pPr>
    </w:p>
    <w:p w:rsidR="3178C4F2" w:rsidP="3178C4F2" w:rsidRDefault="3178C4F2" w14:paraId="691A98E5" w14:textId="5C5A3531">
      <w:pPr>
        <w:pStyle w:val="Normal"/>
        <w:spacing w:beforeAutospacing="on" w:afterAutospacing="on" w:line="240" w:lineRule="auto"/>
        <w:rPr>
          <w:rFonts w:ascii="Times New Roman" w:hAnsi="Times New Roman" w:eastAsia="Times New Roman" w:cs="Times New Roman"/>
          <w:b w:val="0"/>
          <w:bCs w:val="0"/>
          <w:color w:val="auto"/>
          <w:sz w:val="24"/>
          <w:szCs w:val="24"/>
          <w:lang w:val="en-IN" w:eastAsia="en-IN"/>
        </w:rPr>
      </w:pPr>
    </w:p>
    <w:p w:rsidR="2F2F5189" w:rsidP="3178C4F2" w:rsidRDefault="2F2F5189" w14:paraId="2819B734" w14:textId="28D6B7B5">
      <w:pPr>
        <w:pStyle w:val="Normal"/>
        <w:spacing w:beforeAutospacing="on" w:afterAutospacing="on" w:line="240" w:lineRule="auto"/>
        <w:rPr>
          <w:rFonts w:ascii="Times New Roman" w:hAnsi="Times New Roman" w:eastAsia="Times New Roman" w:cs="Times New Roman"/>
          <w:b w:val="0"/>
          <w:bCs w:val="0"/>
          <w:color w:val="auto"/>
          <w:sz w:val="24"/>
          <w:szCs w:val="24"/>
          <w:lang w:val="en-US" w:eastAsia="en-IN"/>
        </w:rPr>
      </w:pPr>
      <w:r w:rsidRPr="3178C4F2" w:rsidR="2F2F5189">
        <w:rPr>
          <w:rFonts w:ascii="Times New Roman" w:hAnsi="Times New Roman" w:eastAsia="Times New Roman" w:cs="Times New Roman"/>
          <w:b w:val="0"/>
          <w:bCs w:val="0"/>
          <w:color w:val="auto"/>
          <w:sz w:val="24"/>
          <w:szCs w:val="24"/>
          <w:lang w:val="en-US" w:eastAsia="en-IN"/>
        </w:rPr>
        <w:t>Timeframe</w:t>
      </w:r>
      <w:r w:rsidRPr="3178C4F2" w:rsidR="2F2F5189">
        <w:rPr>
          <w:rFonts w:ascii="Times New Roman" w:hAnsi="Times New Roman" w:eastAsia="Times New Roman" w:cs="Times New Roman"/>
          <w:b w:val="0"/>
          <w:bCs w:val="0"/>
          <w:color w:val="auto"/>
          <w:sz w:val="24"/>
          <w:szCs w:val="24"/>
          <w:lang w:val="en-US" w:eastAsia="en-IN"/>
        </w:rPr>
        <w:t xml:space="preserve">: </w:t>
      </w:r>
    </w:p>
    <w:p w:rsidR="2F2F5189" w:rsidP="3178C4F2" w:rsidRDefault="2F2F5189" w14:paraId="59AB72C9" w14:textId="0D4D4542">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IN" w:eastAsia="en-IN"/>
        </w:rPr>
        <w:t xml:space="preserve"> </w:t>
      </w:r>
    </w:p>
    <w:p w:rsidR="2F2F5189" w:rsidP="3178C4F2" w:rsidRDefault="2F2F5189" w14:paraId="54E5AB94" w14:textId="00153F3C">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US" w:eastAsia="en-IN"/>
        </w:rPr>
        <w:t xml:space="preserve">You have one week to complete the assignment. Please provide regular updates on your progress and seek </w:t>
      </w:r>
      <w:r w:rsidRPr="3178C4F2" w:rsidR="2F2F5189">
        <w:rPr>
          <w:rFonts w:ascii="Times New Roman" w:hAnsi="Times New Roman" w:eastAsia="Times New Roman" w:cs="Times New Roman"/>
          <w:b w:val="0"/>
          <w:bCs w:val="0"/>
          <w:color w:val="auto"/>
          <w:sz w:val="24"/>
          <w:szCs w:val="24"/>
          <w:lang w:val="en-US" w:eastAsia="en-IN"/>
        </w:rPr>
        <w:t>assistance</w:t>
      </w:r>
      <w:r w:rsidRPr="3178C4F2" w:rsidR="2F2F5189">
        <w:rPr>
          <w:rFonts w:ascii="Times New Roman" w:hAnsi="Times New Roman" w:eastAsia="Times New Roman" w:cs="Times New Roman"/>
          <w:b w:val="0"/>
          <w:bCs w:val="0"/>
          <w:color w:val="auto"/>
          <w:sz w:val="24"/>
          <w:szCs w:val="24"/>
          <w:lang w:val="en-US" w:eastAsia="en-IN"/>
        </w:rPr>
        <w:t xml:space="preserve"> if needed. </w:t>
      </w:r>
    </w:p>
    <w:p w:rsidR="2F2F5189" w:rsidP="3178C4F2" w:rsidRDefault="2F2F5189" w14:paraId="1A22F3C6" w14:textId="74C63FE8">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IN" w:eastAsia="en-IN"/>
        </w:rPr>
        <w:t xml:space="preserve"> </w:t>
      </w:r>
    </w:p>
    <w:p w:rsidR="2F2F5189" w:rsidP="3178C4F2" w:rsidRDefault="2F2F5189" w14:paraId="63573B62" w14:textId="6616F693">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IN" w:eastAsia="en-IN"/>
        </w:rPr>
        <w:t xml:space="preserve">Evaluation Criteria: </w:t>
      </w:r>
    </w:p>
    <w:p w:rsidR="2F2F5189" w:rsidP="3178C4F2" w:rsidRDefault="2F2F5189" w14:paraId="4E6A6EC5" w14:textId="0E73364F">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IN" w:eastAsia="en-IN"/>
        </w:rPr>
        <w:t xml:space="preserve"> </w:t>
      </w:r>
    </w:p>
    <w:p w:rsidR="2F2F5189" w:rsidP="3178C4F2" w:rsidRDefault="2F2F5189" w14:paraId="70BD233F" w14:textId="75E69CF4">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IN" w:eastAsia="en-IN"/>
        </w:rPr>
        <w:t xml:space="preserve">Efficiency of the optimized pipeline. </w:t>
      </w:r>
    </w:p>
    <w:p w:rsidR="2F2F5189" w:rsidP="3178C4F2" w:rsidRDefault="2F2F5189" w14:paraId="6ADB66FA" w14:textId="7B1186C9">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IN" w:eastAsia="en-IN"/>
        </w:rPr>
        <w:t xml:space="preserve"> </w:t>
      </w:r>
    </w:p>
    <w:p w:rsidR="2F2F5189" w:rsidP="3178C4F2" w:rsidRDefault="2F2F5189" w14:paraId="21FA28B6" w14:textId="1CE7D2CF">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IN" w:eastAsia="en-IN"/>
        </w:rPr>
        <w:t xml:space="preserve">Correct implementation of parallel processing, async programming, and design patterns. </w:t>
      </w:r>
    </w:p>
    <w:p w:rsidR="2F2F5189" w:rsidP="3178C4F2" w:rsidRDefault="2F2F5189" w14:paraId="4ECD8E41" w14:textId="49442436">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IN" w:eastAsia="en-IN"/>
        </w:rPr>
        <w:t xml:space="preserve"> </w:t>
      </w:r>
    </w:p>
    <w:p w:rsidR="2F2F5189" w:rsidP="3178C4F2" w:rsidRDefault="2F2F5189" w14:paraId="1DD70CA3" w14:textId="2D2379C0">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IN" w:eastAsia="en-IN"/>
        </w:rPr>
        <w:t xml:space="preserve">Adherence to security practices and data handling. </w:t>
      </w:r>
    </w:p>
    <w:p w:rsidR="2F2F5189" w:rsidP="3178C4F2" w:rsidRDefault="2F2F5189" w14:paraId="5A02B3A3" w14:textId="078BBAE1">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IN" w:eastAsia="en-IN"/>
        </w:rPr>
        <w:t xml:space="preserve"> </w:t>
      </w:r>
    </w:p>
    <w:p w:rsidR="2F2F5189" w:rsidP="3178C4F2" w:rsidRDefault="2F2F5189" w14:paraId="1604CC64" w14:textId="589FE76B">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IN" w:eastAsia="en-IN"/>
        </w:rPr>
        <w:t xml:space="preserve">Quality of documentation and presentation. </w:t>
      </w:r>
    </w:p>
    <w:p w:rsidR="2F2F5189" w:rsidP="3178C4F2" w:rsidRDefault="2F2F5189" w14:paraId="21C369A6" w14:textId="2D0DDBE4">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IN" w:eastAsia="en-IN"/>
        </w:rPr>
        <w:t xml:space="preserve"> </w:t>
      </w:r>
    </w:p>
    <w:p w:rsidR="2F2F5189" w:rsidP="3178C4F2" w:rsidRDefault="2F2F5189" w14:paraId="7BACE0D7" w14:textId="5745F08B">
      <w:pPr>
        <w:pStyle w:val="Normal"/>
        <w:spacing w:beforeAutospacing="on" w:afterAutospacing="on" w:line="240" w:lineRule="auto"/>
      </w:pPr>
      <w:r w:rsidRPr="3178C4F2" w:rsidR="2F2F5189">
        <w:rPr>
          <w:rFonts w:ascii="Times New Roman" w:hAnsi="Times New Roman" w:eastAsia="Times New Roman" w:cs="Times New Roman"/>
          <w:b w:val="0"/>
          <w:bCs w:val="0"/>
          <w:color w:val="auto"/>
          <w:sz w:val="24"/>
          <w:szCs w:val="24"/>
          <w:lang w:val="en-US" w:eastAsia="en-IN"/>
        </w:rPr>
        <w:t xml:space="preserve">Communication and collaboration skills </w:t>
      </w:r>
      <w:r w:rsidRPr="3178C4F2" w:rsidR="2F2F5189">
        <w:rPr>
          <w:rFonts w:ascii="Times New Roman" w:hAnsi="Times New Roman" w:eastAsia="Times New Roman" w:cs="Times New Roman"/>
          <w:b w:val="0"/>
          <w:bCs w:val="0"/>
          <w:color w:val="auto"/>
          <w:sz w:val="24"/>
          <w:szCs w:val="24"/>
          <w:lang w:val="en-US" w:eastAsia="en-IN"/>
        </w:rPr>
        <w:t>demonstrated</w:t>
      </w:r>
      <w:r w:rsidRPr="3178C4F2" w:rsidR="2F2F5189">
        <w:rPr>
          <w:rFonts w:ascii="Times New Roman" w:hAnsi="Times New Roman" w:eastAsia="Times New Roman" w:cs="Times New Roman"/>
          <w:b w:val="0"/>
          <w:bCs w:val="0"/>
          <w:color w:val="auto"/>
          <w:sz w:val="24"/>
          <w:szCs w:val="24"/>
          <w:lang w:val="en-US" w:eastAsia="en-IN"/>
        </w:rPr>
        <w:t xml:space="preserve"> during the assignment.</w:t>
      </w:r>
    </w:p>
    <w:p w:rsidR="3178C4F2" w:rsidP="3178C4F2" w:rsidRDefault="3178C4F2" w14:paraId="32245EDE" w14:textId="118536F6">
      <w:pPr>
        <w:pStyle w:val="Normal"/>
        <w:spacing w:beforeAutospacing="on" w:afterAutospacing="on" w:line="240" w:lineRule="auto"/>
        <w:rPr>
          <w:rFonts w:ascii="Times New Roman" w:hAnsi="Times New Roman" w:eastAsia="Times New Roman" w:cs="Times New Roman"/>
          <w:b w:val="0"/>
          <w:bCs w:val="0"/>
          <w:color w:val="auto"/>
          <w:sz w:val="24"/>
          <w:szCs w:val="24"/>
          <w:lang w:val="en-IN" w:eastAsia="en-IN"/>
        </w:rPr>
      </w:pPr>
    </w:p>
    <w:p w:rsidR="3178C4F2" w:rsidP="3178C4F2" w:rsidRDefault="3178C4F2" w14:paraId="2E3D703B" w14:textId="08150398">
      <w:pPr>
        <w:pStyle w:val="Normal"/>
        <w:spacing w:beforeAutospacing="on" w:afterAutospacing="on" w:line="240" w:lineRule="auto"/>
        <w:rPr>
          <w:rFonts w:ascii="Times New Roman" w:hAnsi="Times New Roman" w:eastAsia="Times New Roman" w:cs="Times New Roman"/>
          <w:b w:val="0"/>
          <w:bCs w:val="0"/>
          <w:color w:val="auto"/>
          <w:sz w:val="24"/>
          <w:szCs w:val="24"/>
          <w:lang w:val="en-IN" w:eastAsia="en-IN"/>
        </w:rPr>
      </w:pPr>
    </w:p>
    <w:p w:rsidR="3178C4F2" w:rsidP="3178C4F2" w:rsidRDefault="3178C4F2" w14:paraId="0E0E6F10" w14:textId="153407B7">
      <w:pPr>
        <w:pStyle w:val="Normal"/>
        <w:spacing w:beforeAutospacing="on" w:afterAutospacing="on" w:line="240" w:lineRule="auto"/>
        <w:rPr>
          <w:rFonts w:ascii="Times New Roman" w:hAnsi="Times New Roman" w:eastAsia="Times New Roman" w:cs="Times New Roman"/>
          <w:b w:val="0"/>
          <w:bCs w:val="0"/>
          <w:color w:val="auto"/>
          <w:sz w:val="24"/>
          <w:szCs w:val="24"/>
          <w:lang w:val="en-IN" w:eastAsia="en-IN"/>
        </w:rPr>
      </w:pPr>
    </w:p>
    <w:p w:rsidR="3178C4F2" w:rsidP="3178C4F2" w:rsidRDefault="3178C4F2" w14:paraId="79DD75C7" w14:textId="3FBA1314">
      <w:pPr>
        <w:pStyle w:val="Normal"/>
        <w:spacing w:beforeAutospacing="on" w:afterAutospacing="on" w:line="240" w:lineRule="auto"/>
        <w:rPr>
          <w:rFonts w:ascii="Times New Roman" w:hAnsi="Times New Roman" w:eastAsia="Times New Roman" w:cs="Times New Roman"/>
          <w:b w:val="0"/>
          <w:bCs w:val="0"/>
          <w:color w:val="auto"/>
          <w:sz w:val="24"/>
          <w:szCs w:val="24"/>
          <w:lang w:val="en-IN" w:eastAsia="en-IN"/>
        </w:rPr>
      </w:pPr>
    </w:p>
    <w:p w:rsidR="3178C4F2" w:rsidP="3178C4F2" w:rsidRDefault="3178C4F2" w14:paraId="12814F61" w14:textId="67DE9E9B">
      <w:pPr>
        <w:pStyle w:val="Normal"/>
        <w:spacing w:beforeAutospacing="on" w:afterAutospacing="on" w:line="240" w:lineRule="auto"/>
        <w:rPr>
          <w:rFonts w:ascii="Times New Roman" w:hAnsi="Times New Roman" w:eastAsia="Times New Roman" w:cs="Times New Roman"/>
          <w:b w:val="0"/>
          <w:bCs w:val="0"/>
          <w:color w:val="auto"/>
          <w:sz w:val="24"/>
          <w:szCs w:val="24"/>
          <w:lang w:val="en-US" w:eastAsia="en-IN"/>
        </w:rPr>
      </w:pPr>
    </w:p>
    <w:sectPr w:rsidRPr="009E09D9" w:rsidR="5857D345" w:rsidSect="007E4FCA">
      <w:headerReference w:type="even" r:id="rId9"/>
      <w:headerReference w:type="default" r:id="rId10"/>
      <w:footerReference w:type="even" r:id="rId11"/>
      <w:footerReference w:type="default" r:id="rId12"/>
      <w:headerReference w:type="first" r:id="rId13"/>
      <w:footerReference w:type="first" r:id="rId14"/>
      <w:pgSz w:w="11907" w:h="16840" w:orient="portrait" w:code="9"/>
      <w:pgMar w:top="1440" w:right="1080" w:bottom="1440" w:left="1080" w:header="17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E4FCA" w:rsidRDefault="007E4FCA" w14:paraId="30262CD1" w14:textId="77777777">
      <w:r>
        <w:separator/>
      </w:r>
    </w:p>
    <w:p w:rsidR="007E4FCA" w:rsidRDefault="007E4FCA" w14:paraId="43921555" w14:textId="77777777"/>
  </w:endnote>
  <w:endnote w:type="continuationSeparator" w:id="0">
    <w:p w:rsidR="007E4FCA" w:rsidRDefault="007E4FCA" w14:paraId="5283B8A9" w14:textId="77777777">
      <w:r>
        <w:continuationSeparator/>
      </w:r>
    </w:p>
    <w:p w:rsidR="007E4FCA" w:rsidRDefault="007E4FCA" w14:paraId="2250108D" w14:textId="77777777"/>
  </w:endnote>
  <w:endnote w:type="continuationNotice" w:id="1">
    <w:p w:rsidR="007E4FCA" w:rsidRDefault="007E4FCA" w14:paraId="79D26A78"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51147" w:rsidRDefault="00A51147" w14:paraId="6CFF7BE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9E09D9" w:rsidR="007D519A" w:rsidRDefault="007D519A" w14:paraId="5898CA14" w14:textId="77777777">
    <w:pPr>
      <w:pStyle w:val="Footer"/>
      <w:rPr>
        <w:rFonts w:ascii="Times New Roman" w:hAnsi="Times New Roman" w:cs="Times New Roman"/>
        <w:color w:val="000000"/>
        <w:sz w:val="24"/>
        <w:szCs w:val="20"/>
      </w:rPr>
    </w:pPr>
    <w:r w:rsidRPr="009E09D9">
      <w:rPr>
        <w:rFonts w:ascii="Times New Roman" w:hAnsi="Times New Roman" w:cs="Times New Roman"/>
        <w:noProof/>
        <w:color w:val="000000"/>
        <w:sz w:val="24"/>
        <w:szCs w:val="24"/>
      </w:rPr>
      <mc:AlternateContent>
        <mc:Choice Requires="wps">
          <w:drawing>
            <wp:anchor distT="0" distB="0" distL="114300" distR="114300" simplePos="0" relativeHeight="251658242" behindDoc="0" locked="0" layoutInCell="1" allowOverlap="1" wp14:anchorId="788D35B5" wp14:editId="5C5255CA">
              <wp:simplePos x="0" y="0"/>
              <wp:positionH relativeFrom="page">
                <wp:posOffset>1270</wp:posOffset>
              </wp:positionH>
              <wp:positionV relativeFrom="paragraph">
                <wp:posOffset>-230563</wp:posOffset>
              </wp:positionV>
              <wp:extent cx="7552055" cy="13335"/>
              <wp:effectExtent l="19050" t="19050" r="29845" b="24765"/>
              <wp:wrapNone/>
              <wp:docPr id="15" name="Straight Connector 15"/>
              <wp:cNvGraphicFramePr/>
              <a:graphic xmlns:a="http://schemas.openxmlformats.org/drawingml/2006/main">
                <a:graphicData uri="http://schemas.microsoft.com/office/word/2010/wordprocessingShape">
                  <wps:wsp>
                    <wps:cNvCnPr/>
                    <wps:spPr>
                      <a:xfrm>
                        <a:off x="0" y="0"/>
                        <a:ext cx="7552055" cy="13335"/>
                      </a:xfrm>
                      <a:prstGeom prst="line">
                        <a:avLst/>
                      </a:prstGeom>
                      <a:ln w="38100">
                        <a:solidFill>
                          <a:srgbClr val="3A5DD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5BCF83C">
            <v:line id="Straight Connector 15" style="position:absolute;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3a5dda" strokeweight="3pt" from=".1pt,-18.15pt" to="594.75pt,-17.1pt" w14:anchorId="554FF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">
              <w10:wrap anchorx="page"/>
            </v:line>
          </w:pict>
        </mc:Fallback>
      </mc:AlternateContent>
    </w:r>
    <w:r w:rsidRPr="009E09D9">
      <w:rPr>
        <w:rFonts w:ascii="Times New Roman" w:hAnsi="Times New Roman" w:cs="Times New Roman"/>
        <w:color w:val="000000"/>
        <w:sz w:val="24"/>
        <w:szCs w:val="20"/>
      </w:rPr>
      <w:t>April 5, 2023</w:t>
    </w:r>
    <w:r w:rsidRPr="009E09D9">
      <w:rPr>
        <w:rFonts w:ascii="Times New Roman" w:hAnsi="Times New Roman" w:cs="Times New Roman"/>
        <w:color w:val="000000"/>
        <w:sz w:val="24"/>
        <w:szCs w:val="20"/>
      </w:rPr>
      <w:ptab w:alignment="center" w:relativeTo="margin" w:leader="none"/>
    </w:r>
    <w:r w:rsidRPr="009E09D9">
      <w:rPr>
        <w:rFonts w:ascii="Times New Roman" w:hAnsi="Times New Roman" w:cs="Times New Roman"/>
        <w:color w:val="000000"/>
        <w:sz w:val="24"/>
        <w:szCs w:val="20"/>
      </w:rPr>
      <w:t>www.krtrimaiq.ai | Confidential</w:t>
    </w:r>
    <w:r w:rsidRPr="009E09D9">
      <w:rPr>
        <w:rFonts w:ascii="Times New Roman" w:hAnsi="Times New Roman" w:cs="Times New Roman"/>
        <w:color w:val="000000"/>
        <w:sz w:val="24"/>
        <w:szCs w:val="20"/>
      </w:rPr>
      <w:ptab w:alignment="right" w:relativeTo="margin" w:leader="none"/>
    </w:r>
    <w:r w:rsidRPr="009E09D9">
      <w:rPr>
        <w:rFonts w:ascii="Times New Roman" w:hAnsi="Times New Roman" w:cs="Times New Roman"/>
        <w:color w:val="000000"/>
        <w:sz w:val="24"/>
        <w:szCs w:val="20"/>
      </w:rPr>
      <w:fldChar w:fldCharType="begin"/>
    </w:r>
    <w:r w:rsidRPr="009E09D9">
      <w:rPr>
        <w:rFonts w:ascii="Times New Roman" w:hAnsi="Times New Roman" w:cs="Times New Roman"/>
        <w:color w:val="000000"/>
        <w:sz w:val="24"/>
        <w:szCs w:val="20"/>
      </w:rPr>
      <w:instrText>PAGE   \* MERGEFORMAT</w:instrText>
    </w:r>
    <w:r w:rsidRPr="009E09D9">
      <w:rPr>
        <w:rFonts w:ascii="Times New Roman" w:hAnsi="Times New Roman" w:cs="Times New Roman"/>
        <w:color w:val="000000"/>
        <w:sz w:val="24"/>
        <w:szCs w:val="20"/>
      </w:rPr>
      <w:fldChar w:fldCharType="separate"/>
    </w:r>
    <w:r w:rsidRPr="009E09D9">
      <w:rPr>
        <w:rFonts w:ascii="Times New Roman" w:hAnsi="Times New Roman" w:cs="Times New Roman"/>
        <w:color w:val="000000"/>
        <w:sz w:val="24"/>
        <w:szCs w:val="20"/>
        <w:lang w:val="en-GB"/>
      </w:rPr>
      <w:t>1</w:t>
    </w:r>
    <w:r w:rsidRPr="009E09D9">
      <w:rPr>
        <w:rFonts w:ascii="Times New Roman" w:hAnsi="Times New Roman" w:cs="Times New Roman"/>
        <w:color w:val="000000"/>
        <w:sz w:val="24"/>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51147" w:rsidRDefault="00A51147" w14:paraId="224D791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E4FCA" w:rsidRDefault="007E4FCA" w14:paraId="37BBCE86" w14:textId="77777777">
      <w:r>
        <w:separator/>
      </w:r>
    </w:p>
    <w:p w:rsidR="007E4FCA" w:rsidRDefault="007E4FCA" w14:paraId="3AEEC5A5" w14:textId="77777777"/>
  </w:footnote>
  <w:footnote w:type="continuationSeparator" w:id="0">
    <w:p w:rsidR="007E4FCA" w:rsidRDefault="007E4FCA" w14:paraId="10BE3EAA" w14:textId="77777777">
      <w:r>
        <w:continuationSeparator/>
      </w:r>
    </w:p>
    <w:p w:rsidR="007E4FCA" w:rsidRDefault="007E4FCA" w14:paraId="6D76AD3D" w14:textId="77777777"/>
  </w:footnote>
  <w:footnote w:type="continuationNotice" w:id="1">
    <w:p w:rsidR="007E4FCA" w:rsidRDefault="007E4FCA" w14:paraId="5A1D7BE1"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51147" w:rsidRDefault="00ED39D1" w14:paraId="1DE3EBB4" w14:textId="7224492A">
    <w:pPr>
      <w:pStyle w:val="Header"/>
    </w:pPr>
    <w:r>
      <w:rPr>
        <w:noProof/>
      </w:rPr>
      <w:pict w14:anchorId="7517B42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45301735" style="position:absolute;margin-left:0;margin-top:0;width:487.05pt;height:487.05pt;z-index:-251654141;mso-position-horizontal:center;mso-position-horizontal-relative:margin;mso-position-vertical:center;mso-position-vertical-relative:margin" o:spid="_x0000_s1026" o:allowincell="f" type="#_x0000_t75">
          <v:imagedata gain="19661f" blacklevel="22938f" o:title="logo-watermark"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16du wp14">
  <w:p w:rsidRPr="00FB58ED" w:rsidR="008E29B1" w:rsidP="00FB58ED" w:rsidRDefault="00ED39D1" w14:paraId="420FDADF" w14:textId="29668180">
    <w:pPr>
      <w:spacing w:line="240" w:lineRule="auto"/>
      <w:rPr>
        <w:sz w:val="18"/>
        <w:szCs w:val="14"/>
      </w:rPr>
    </w:pPr>
    <w:r>
      <w:rPr>
        <w:noProof/>
        <w:sz w:val="18"/>
        <w:szCs w:val="14"/>
      </w:rPr>
      <w:pict w14:anchorId="5C82DCC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45301736" style="position:absolute;margin-left:0;margin-top:0;width:487.05pt;height:487.05pt;z-index:-251653117;mso-position-horizontal:center;mso-position-horizontal-relative:margin;mso-position-vertical:center;mso-position-vertical-relative:margin" o:spid="_x0000_s1027" o:allowincell="f" type="#_x0000_t75">
          <v:imagedata gain="19661f" blacklevel="22938f" o:title="logo-watermark" r:id="rId1"/>
          <w10:wrap anchorx="margin" anchory="margin"/>
        </v:shape>
      </w:pict>
    </w:r>
  </w:p>
  <w:p w:rsidR="008E29B1" w:rsidP="00D077E9" w:rsidRDefault="008E29B1" w14:paraId="754C63E4" w14:textId="77777777">
    <w:pPr>
      <w:pStyle w:val="Header"/>
    </w:pPr>
    <w:r>
      <w:rPr>
        <w:noProof/>
      </w:rPr>
      <mc:AlternateContent>
        <mc:Choice Requires="wps">
          <w:drawing>
            <wp:anchor distT="0" distB="0" distL="114300" distR="114300" simplePos="0" relativeHeight="251660291" behindDoc="0" locked="0" layoutInCell="1" allowOverlap="1" wp14:anchorId="0EA11B97" wp14:editId="55AC29C6">
              <wp:simplePos x="0" y="0"/>
              <wp:positionH relativeFrom="page">
                <wp:posOffset>11430</wp:posOffset>
              </wp:positionH>
              <wp:positionV relativeFrom="paragraph">
                <wp:posOffset>598170</wp:posOffset>
              </wp:positionV>
              <wp:extent cx="7515225" cy="13335"/>
              <wp:effectExtent l="19050" t="19050" r="28575" b="24765"/>
              <wp:wrapNone/>
              <wp:docPr id="842182792" name="Straight Connector 842182792"/>
              <wp:cNvGraphicFramePr/>
              <a:graphic xmlns:a="http://schemas.openxmlformats.org/drawingml/2006/main">
                <a:graphicData uri="http://schemas.microsoft.com/office/word/2010/wordprocessingShape">
                  <wps:wsp>
                    <wps:cNvCnPr/>
                    <wps:spPr>
                      <a:xfrm>
                        <a:off x="0" y="0"/>
                        <a:ext cx="7515225" cy="13335"/>
                      </a:xfrm>
                      <a:prstGeom prst="line">
                        <a:avLst/>
                      </a:prstGeom>
                      <a:ln w="38100">
                        <a:solidFill>
                          <a:srgbClr val="3A5DD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AA163A6">
            <v:line id="Straight Connector 842182792" style="position:absolute;z-index:25166029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3a5dda" strokeweight="3pt" from=".9pt,47.1pt" to="592.65pt,48.15pt" w14:anchorId="4C7AEE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">
              <w10:wrap anchorx="page"/>
            </v:line>
          </w:pict>
        </mc:Fallback>
      </mc:AlternateContent>
    </w:r>
    <w:r>
      <w:rPr>
        <w:noProof/>
      </w:rPr>
      <w:drawing>
        <wp:inline distT="0" distB="0" distL="0" distR="0" wp14:anchorId="48CB7A6E" wp14:editId="41249E36">
          <wp:extent cx="1933343" cy="388620"/>
          <wp:effectExtent l="0" t="0" r="0" b="0"/>
          <wp:docPr id="332941872" name="Graphic 332941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82978" name="Picture 546682978"/>
                  <pic:cNvPicPr>
                    <a:picLocks noChangeAspect="1" noChangeArrowheads="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bwMode="auto">
                  <a:xfrm>
                    <a:off x="0" y="0"/>
                    <a:ext cx="1967438" cy="39547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51147" w:rsidRDefault="00ED39D1" w14:paraId="1266ECBF" w14:textId="112AE975">
    <w:pPr>
      <w:pStyle w:val="Header"/>
    </w:pPr>
    <w:r>
      <w:rPr>
        <w:noProof/>
      </w:rPr>
      <w:pict w14:anchorId="364AE44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45301734" style="position:absolute;margin-left:0;margin-top:0;width:487.05pt;height:487.05pt;z-index:-251655165;mso-position-horizontal:center;mso-position-horizontal-relative:margin;mso-position-vertical:center;mso-position-vertical-relative:margin" o:spid="_x0000_s1025" o:allowincell="f" type="#_x0000_t75">
          <v:imagedata gain="19661f" blacklevel="22938f" o:title="logo-watermark" r:id="rId1"/>
          <w10:wrap anchorx="margin" anchory="margin"/>
        </v:shape>
      </w:pict>
    </w:r>
  </w:p>
</w:hdr>
</file>

<file path=word/intelligence2.xml><?xml version="1.0" encoding="utf-8"?>
<int2:intelligence xmlns:int2="http://schemas.microsoft.com/office/intelligence/2020/intelligence">
  <int2:observations>
    <int2:bookmark int2:bookmarkName="_Int_voWj8don" int2:invalidationBookmarkName="" int2:hashCode="m67jQmbcyVJ90R" int2:id="0P1LjS5i">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949C"/>
    <w:multiLevelType w:val="hybridMultilevel"/>
    <w:tmpl w:val="FFFFFFFF"/>
    <w:lvl w:ilvl="0" w:tplc="D93C5E56">
      <w:start w:val="9"/>
      <w:numFmt w:val="decimal"/>
      <w:lvlText w:val="%1."/>
      <w:lvlJc w:val="left"/>
      <w:pPr>
        <w:ind w:left="720" w:hanging="360"/>
      </w:pPr>
      <w:rPr>
        <w:rFonts w:hint="default" w:ascii="Arial" w:hAnsi="Arial"/>
      </w:rPr>
    </w:lvl>
    <w:lvl w:ilvl="1" w:tplc="7FD6CEC8">
      <w:start w:val="1"/>
      <w:numFmt w:val="lowerLetter"/>
      <w:lvlText w:val="%2."/>
      <w:lvlJc w:val="left"/>
      <w:pPr>
        <w:ind w:left="1440" w:hanging="360"/>
      </w:pPr>
    </w:lvl>
    <w:lvl w:ilvl="2" w:tplc="8CCCDD64">
      <w:start w:val="1"/>
      <w:numFmt w:val="lowerRoman"/>
      <w:lvlText w:val="%3."/>
      <w:lvlJc w:val="right"/>
      <w:pPr>
        <w:ind w:left="2160" w:hanging="180"/>
      </w:pPr>
    </w:lvl>
    <w:lvl w:ilvl="3" w:tplc="070E1694">
      <w:start w:val="1"/>
      <w:numFmt w:val="decimal"/>
      <w:lvlText w:val="%4."/>
      <w:lvlJc w:val="left"/>
      <w:pPr>
        <w:ind w:left="2880" w:hanging="360"/>
      </w:pPr>
    </w:lvl>
    <w:lvl w:ilvl="4" w:tplc="764CAE22">
      <w:start w:val="1"/>
      <w:numFmt w:val="lowerLetter"/>
      <w:lvlText w:val="%5."/>
      <w:lvlJc w:val="left"/>
      <w:pPr>
        <w:ind w:left="3600" w:hanging="360"/>
      </w:pPr>
    </w:lvl>
    <w:lvl w:ilvl="5" w:tplc="D3E82ADC">
      <w:start w:val="1"/>
      <w:numFmt w:val="lowerRoman"/>
      <w:lvlText w:val="%6."/>
      <w:lvlJc w:val="right"/>
      <w:pPr>
        <w:ind w:left="4320" w:hanging="180"/>
      </w:pPr>
    </w:lvl>
    <w:lvl w:ilvl="6" w:tplc="BE7C44DA">
      <w:start w:val="1"/>
      <w:numFmt w:val="decimal"/>
      <w:lvlText w:val="%7."/>
      <w:lvlJc w:val="left"/>
      <w:pPr>
        <w:ind w:left="5040" w:hanging="360"/>
      </w:pPr>
    </w:lvl>
    <w:lvl w:ilvl="7" w:tplc="B8E4B17A">
      <w:start w:val="1"/>
      <w:numFmt w:val="lowerLetter"/>
      <w:lvlText w:val="%8."/>
      <w:lvlJc w:val="left"/>
      <w:pPr>
        <w:ind w:left="5760" w:hanging="360"/>
      </w:pPr>
    </w:lvl>
    <w:lvl w:ilvl="8" w:tplc="4956F84A">
      <w:start w:val="1"/>
      <w:numFmt w:val="lowerRoman"/>
      <w:lvlText w:val="%9."/>
      <w:lvlJc w:val="right"/>
      <w:pPr>
        <w:ind w:left="6480" w:hanging="180"/>
      </w:pPr>
    </w:lvl>
  </w:abstractNum>
  <w:abstractNum w:abstractNumId="1" w15:restartNumberingAfterBreak="0">
    <w:nsid w:val="0785827A"/>
    <w:multiLevelType w:val="hybridMultilevel"/>
    <w:tmpl w:val="FFFFFFFF"/>
    <w:lvl w:ilvl="0" w:tplc="2ECA4E2E">
      <w:start w:val="4"/>
      <w:numFmt w:val="decimal"/>
      <w:lvlText w:val="%1."/>
      <w:lvlJc w:val="left"/>
      <w:pPr>
        <w:ind w:left="720" w:hanging="360"/>
      </w:pPr>
      <w:rPr>
        <w:rFonts w:hint="default" w:ascii="Arial" w:hAnsi="Arial"/>
      </w:rPr>
    </w:lvl>
    <w:lvl w:ilvl="1" w:tplc="AC885B84">
      <w:start w:val="1"/>
      <w:numFmt w:val="lowerLetter"/>
      <w:lvlText w:val="%2."/>
      <w:lvlJc w:val="left"/>
      <w:pPr>
        <w:ind w:left="1440" w:hanging="360"/>
      </w:pPr>
    </w:lvl>
    <w:lvl w:ilvl="2" w:tplc="28A810F6">
      <w:start w:val="1"/>
      <w:numFmt w:val="lowerRoman"/>
      <w:lvlText w:val="%3."/>
      <w:lvlJc w:val="right"/>
      <w:pPr>
        <w:ind w:left="2160" w:hanging="180"/>
      </w:pPr>
    </w:lvl>
    <w:lvl w:ilvl="3" w:tplc="05A4B398">
      <w:start w:val="1"/>
      <w:numFmt w:val="decimal"/>
      <w:lvlText w:val="%4."/>
      <w:lvlJc w:val="left"/>
      <w:pPr>
        <w:ind w:left="2880" w:hanging="360"/>
      </w:pPr>
    </w:lvl>
    <w:lvl w:ilvl="4" w:tplc="4B320BC6">
      <w:start w:val="1"/>
      <w:numFmt w:val="lowerLetter"/>
      <w:lvlText w:val="%5."/>
      <w:lvlJc w:val="left"/>
      <w:pPr>
        <w:ind w:left="3600" w:hanging="360"/>
      </w:pPr>
    </w:lvl>
    <w:lvl w:ilvl="5" w:tplc="E4A04DD8">
      <w:start w:val="1"/>
      <w:numFmt w:val="lowerRoman"/>
      <w:lvlText w:val="%6."/>
      <w:lvlJc w:val="right"/>
      <w:pPr>
        <w:ind w:left="4320" w:hanging="180"/>
      </w:pPr>
    </w:lvl>
    <w:lvl w:ilvl="6" w:tplc="DA325654">
      <w:start w:val="1"/>
      <w:numFmt w:val="decimal"/>
      <w:lvlText w:val="%7."/>
      <w:lvlJc w:val="left"/>
      <w:pPr>
        <w:ind w:left="5040" w:hanging="360"/>
      </w:pPr>
    </w:lvl>
    <w:lvl w:ilvl="7" w:tplc="599E9B08">
      <w:start w:val="1"/>
      <w:numFmt w:val="lowerLetter"/>
      <w:lvlText w:val="%8."/>
      <w:lvlJc w:val="left"/>
      <w:pPr>
        <w:ind w:left="5760" w:hanging="360"/>
      </w:pPr>
    </w:lvl>
    <w:lvl w:ilvl="8" w:tplc="0ED21390">
      <w:start w:val="1"/>
      <w:numFmt w:val="lowerRoman"/>
      <w:lvlText w:val="%9."/>
      <w:lvlJc w:val="right"/>
      <w:pPr>
        <w:ind w:left="6480" w:hanging="180"/>
      </w:pPr>
    </w:lvl>
  </w:abstractNum>
  <w:abstractNum w:abstractNumId="2" w15:restartNumberingAfterBreak="0">
    <w:nsid w:val="196D31D1"/>
    <w:multiLevelType w:val="multilevel"/>
    <w:tmpl w:val="A4F0F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017328"/>
    <w:multiLevelType w:val="multilevel"/>
    <w:tmpl w:val="1DC8D7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9460C46"/>
    <w:multiLevelType w:val="hybridMultilevel"/>
    <w:tmpl w:val="FFFFFFFF"/>
    <w:lvl w:ilvl="0" w:tplc="113C8BBE">
      <w:start w:val="1"/>
      <w:numFmt w:val="lowerLetter"/>
      <w:lvlText w:val="%1."/>
      <w:lvlJc w:val="left"/>
      <w:pPr>
        <w:ind w:left="720" w:hanging="360"/>
      </w:pPr>
    </w:lvl>
    <w:lvl w:ilvl="1" w:tplc="9C4CA79A">
      <w:start w:val="1"/>
      <w:numFmt w:val="lowerLetter"/>
      <w:lvlText w:val="%2."/>
      <w:lvlJc w:val="left"/>
      <w:pPr>
        <w:ind w:left="1440" w:hanging="360"/>
      </w:pPr>
    </w:lvl>
    <w:lvl w:ilvl="2" w:tplc="6BF0301E">
      <w:start w:val="1"/>
      <w:numFmt w:val="lowerRoman"/>
      <w:lvlText w:val="%3."/>
      <w:lvlJc w:val="right"/>
      <w:pPr>
        <w:ind w:left="2160" w:hanging="180"/>
      </w:pPr>
    </w:lvl>
    <w:lvl w:ilvl="3" w:tplc="4A389824">
      <w:start w:val="1"/>
      <w:numFmt w:val="decimal"/>
      <w:lvlText w:val="%4."/>
      <w:lvlJc w:val="left"/>
      <w:pPr>
        <w:ind w:left="2880" w:hanging="360"/>
      </w:pPr>
    </w:lvl>
    <w:lvl w:ilvl="4" w:tplc="1DD4D324">
      <w:start w:val="1"/>
      <w:numFmt w:val="lowerLetter"/>
      <w:lvlText w:val="%5."/>
      <w:lvlJc w:val="left"/>
      <w:pPr>
        <w:ind w:left="3600" w:hanging="360"/>
      </w:pPr>
    </w:lvl>
    <w:lvl w:ilvl="5" w:tplc="A7D076D4">
      <w:start w:val="1"/>
      <w:numFmt w:val="lowerRoman"/>
      <w:lvlText w:val="%6."/>
      <w:lvlJc w:val="right"/>
      <w:pPr>
        <w:ind w:left="4320" w:hanging="180"/>
      </w:pPr>
    </w:lvl>
    <w:lvl w:ilvl="6" w:tplc="1C5C68E2">
      <w:start w:val="1"/>
      <w:numFmt w:val="decimal"/>
      <w:lvlText w:val="%7."/>
      <w:lvlJc w:val="left"/>
      <w:pPr>
        <w:ind w:left="5040" w:hanging="360"/>
      </w:pPr>
    </w:lvl>
    <w:lvl w:ilvl="7" w:tplc="FFEE10DE">
      <w:start w:val="1"/>
      <w:numFmt w:val="lowerLetter"/>
      <w:lvlText w:val="%8."/>
      <w:lvlJc w:val="left"/>
      <w:pPr>
        <w:ind w:left="5760" w:hanging="360"/>
      </w:pPr>
    </w:lvl>
    <w:lvl w:ilvl="8" w:tplc="5114FA14">
      <w:start w:val="1"/>
      <w:numFmt w:val="lowerRoman"/>
      <w:lvlText w:val="%9."/>
      <w:lvlJc w:val="right"/>
      <w:pPr>
        <w:ind w:left="6480" w:hanging="180"/>
      </w:pPr>
    </w:lvl>
  </w:abstractNum>
  <w:abstractNum w:abstractNumId="5" w15:restartNumberingAfterBreak="0">
    <w:nsid w:val="29B945CC"/>
    <w:multiLevelType w:val="multilevel"/>
    <w:tmpl w:val="006C6E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485AD34"/>
    <w:multiLevelType w:val="hybridMultilevel"/>
    <w:tmpl w:val="FFFFFFFF"/>
    <w:lvl w:ilvl="0" w:tplc="C210868E">
      <w:start w:val="1"/>
      <w:numFmt w:val="decimal"/>
      <w:lvlText w:val="%1."/>
      <w:lvlJc w:val="left"/>
      <w:pPr>
        <w:ind w:left="720" w:hanging="360"/>
      </w:pPr>
      <w:rPr>
        <w:rFonts w:hint="default" w:ascii="Arial" w:hAnsi="Arial"/>
      </w:rPr>
    </w:lvl>
    <w:lvl w:ilvl="1" w:tplc="83921680">
      <w:start w:val="1"/>
      <w:numFmt w:val="lowerLetter"/>
      <w:lvlText w:val="%2."/>
      <w:lvlJc w:val="left"/>
      <w:pPr>
        <w:ind w:left="1440" w:hanging="360"/>
      </w:pPr>
    </w:lvl>
    <w:lvl w:ilvl="2" w:tplc="9F808936">
      <w:start w:val="1"/>
      <w:numFmt w:val="lowerRoman"/>
      <w:lvlText w:val="%3."/>
      <w:lvlJc w:val="right"/>
      <w:pPr>
        <w:ind w:left="2160" w:hanging="180"/>
      </w:pPr>
    </w:lvl>
    <w:lvl w:ilvl="3" w:tplc="752E0A16">
      <w:start w:val="1"/>
      <w:numFmt w:val="decimal"/>
      <w:lvlText w:val="%4."/>
      <w:lvlJc w:val="left"/>
      <w:pPr>
        <w:ind w:left="2880" w:hanging="360"/>
      </w:pPr>
    </w:lvl>
    <w:lvl w:ilvl="4" w:tplc="309E6926">
      <w:start w:val="1"/>
      <w:numFmt w:val="lowerLetter"/>
      <w:lvlText w:val="%5."/>
      <w:lvlJc w:val="left"/>
      <w:pPr>
        <w:ind w:left="3600" w:hanging="360"/>
      </w:pPr>
    </w:lvl>
    <w:lvl w:ilvl="5" w:tplc="4E86C956">
      <w:start w:val="1"/>
      <w:numFmt w:val="lowerRoman"/>
      <w:lvlText w:val="%6."/>
      <w:lvlJc w:val="right"/>
      <w:pPr>
        <w:ind w:left="4320" w:hanging="180"/>
      </w:pPr>
    </w:lvl>
    <w:lvl w:ilvl="6" w:tplc="834A101E">
      <w:start w:val="1"/>
      <w:numFmt w:val="decimal"/>
      <w:lvlText w:val="%7."/>
      <w:lvlJc w:val="left"/>
      <w:pPr>
        <w:ind w:left="5040" w:hanging="360"/>
      </w:pPr>
    </w:lvl>
    <w:lvl w:ilvl="7" w:tplc="D45C67A4">
      <w:start w:val="1"/>
      <w:numFmt w:val="lowerLetter"/>
      <w:lvlText w:val="%8."/>
      <w:lvlJc w:val="left"/>
      <w:pPr>
        <w:ind w:left="5760" w:hanging="360"/>
      </w:pPr>
    </w:lvl>
    <w:lvl w:ilvl="8" w:tplc="57386202">
      <w:start w:val="1"/>
      <w:numFmt w:val="lowerRoman"/>
      <w:lvlText w:val="%9."/>
      <w:lvlJc w:val="right"/>
      <w:pPr>
        <w:ind w:left="6480" w:hanging="180"/>
      </w:pPr>
    </w:lvl>
  </w:abstractNum>
  <w:abstractNum w:abstractNumId="7" w15:restartNumberingAfterBreak="0">
    <w:nsid w:val="35D42868"/>
    <w:multiLevelType w:val="hybridMultilevel"/>
    <w:tmpl w:val="FFFFFFFF"/>
    <w:lvl w:ilvl="0" w:tplc="CF2A1C70">
      <w:start w:val="5"/>
      <w:numFmt w:val="decimal"/>
      <w:lvlText w:val="%1."/>
      <w:lvlJc w:val="left"/>
      <w:pPr>
        <w:ind w:left="720" w:hanging="360"/>
      </w:pPr>
      <w:rPr>
        <w:rFonts w:hint="default" w:ascii="Arial" w:hAnsi="Arial"/>
      </w:rPr>
    </w:lvl>
    <w:lvl w:ilvl="1" w:tplc="6912774A">
      <w:start w:val="1"/>
      <w:numFmt w:val="lowerLetter"/>
      <w:lvlText w:val="%2."/>
      <w:lvlJc w:val="left"/>
      <w:pPr>
        <w:ind w:left="1440" w:hanging="360"/>
      </w:pPr>
    </w:lvl>
    <w:lvl w:ilvl="2" w:tplc="B62097CC">
      <w:start w:val="1"/>
      <w:numFmt w:val="lowerRoman"/>
      <w:lvlText w:val="%3."/>
      <w:lvlJc w:val="right"/>
      <w:pPr>
        <w:ind w:left="2160" w:hanging="180"/>
      </w:pPr>
    </w:lvl>
    <w:lvl w:ilvl="3" w:tplc="EAD0DAF4">
      <w:start w:val="1"/>
      <w:numFmt w:val="decimal"/>
      <w:lvlText w:val="%4."/>
      <w:lvlJc w:val="left"/>
      <w:pPr>
        <w:ind w:left="2880" w:hanging="360"/>
      </w:pPr>
    </w:lvl>
    <w:lvl w:ilvl="4" w:tplc="79CCEC36">
      <w:start w:val="1"/>
      <w:numFmt w:val="lowerLetter"/>
      <w:lvlText w:val="%5."/>
      <w:lvlJc w:val="left"/>
      <w:pPr>
        <w:ind w:left="3600" w:hanging="360"/>
      </w:pPr>
    </w:lvl>
    <w:lvl w:ilvl="5" w:tplc="96CEFA96">
      <w:start w:val="1"/>
      <w:numFmt w:val="lowerRoman"/>
      <w:lvlText w:val="%6."/>
      <w:lvlJc w:val="right"/>
      <w:pPr>
        <w:ind w:left="4320" w:hanging="180"/>
      </w:pPr>
    </w:lvl>
    <w:lvl w:ilvl="6" w:tplc="01BC0A08">
      <w:start w:val="1"/>
      <w:numFmt w:val="decimal"/>
      <w:lvlText w:val="%7."/>
      <w:lvlJc w:val="left"/>
      <w:pPr>
        <w:ind w:left="5040" w:hanging="360"/>
      </w:pPr>
    </w:lvl>
    <w:lvl w:ilvl="7" w:tplc="419C5664">
      <w:start w:val="1"/>
      <w:numFmt w:val="lowerLetter"/>
      <w:lvlText w:val="%8."/>
      <w:lvlJc w:val="left"/>
      <w:pPr>
        <w:ind w:left="5760" w:hanging="360"/>
      </w:pPr>
    </w:lvl>
    <w:lvl w:ilvl="8" w:tplc="BEE2816C">
      <w:start w:val="1"/>
      <w:numFmt w:val="lowerRoman"/>
      <w:lvlText w:val="%9."/>
      <w:lvlJc w:val="right"/>
      <w:pPr>
        <w:ind w:left="6480" w:hanging="180"/>
      </w:pPr>
    </w:lvl>
  </w:abstractNum>
  <w:abstractNum w:abstractNumId="8" w15:restartNumberingAfterBreak="0">
    <w:nsid w:val="37B38917"/>
    <w:multiLevelType w:val="hybridMultilevel"/>
    <w:tmpl w:val="FFFFFFFF"/>
    <w:lvl w:ilvl="0" w:tplc="C742B3A0">
      <w:start w:val="8"/>
      <w:numFmt w:val="decimal"/>
      <w:lvlText w:val="%1."/>
      <w:lvlJc w:val="left"/>
      <w:pPr>
        <w:ind w:left="720" w:hanging="360"/>
      </w:pPr>
      <w:rPr>
        <w:rFonts w:hint="default" w:ascii="Arial" w:hAnsi="Arial"/>
      </w:rPr>
    </w:lvl>
    <w:lvl w:ilvl="1" w:tplc="7FC6443C">
      <w:start w:val="1"/>
      <w:numFmt w:val="lowerLetter"/>
      <w:lvlText w:val="%2."/>
      <w:lvlJc w:val="left"/>
      <w:pPr>
        <w:ind w:left="1440" w:hanging="360"/>
      </w:pPr>
    </w:lvl>
    <w:lvl w:ilvl="2" w:tplc="45C2A266">
      <w:start w:val="1"/>
      <w:numFmt w:val="lowerRoman"/>
      <w:lvlText w:val="%3."/>
      <w:lvlJc w:val="right"/>
      <w:pPr>
        <w:ind w:left="2160" w:hanging="180"/>
      </w:pPr>
    </w:lvl>
    <w:lvl w:ilvl="3" w:tplc="B86ED442">
      <w:start w:val="1"/>
      <w:numFmt w:val="decimal"/>
      <w:lvlText w:val="%4."/>
      <w:lvlJc w:val="left"/>
      <w:pPr>
        <w:ind w:left="2880" w:hanging="360"/>
      </w:pPr>
    </w:lvl>
    <w:lvl w:ilvl="4" w:tplc="956E3E7E">
      <w:start w:val="1"/>
      <w:numFmt w:val="lowerLetter"/>
      <w:lvlText w:val="%5."/>
      <w:lvlJc w:val="left"/>
      <w:pPr>
        <w:ind w:left="3600" w:hanging="360"/>
      </w:pPr>
    </w:lvl>
    <w:lvl w:ilvl="5" w:tplc="EDB4C77C">
      <w:start w:val="1"/>
      <w:numFmt w:val="lowerRoman"/>
      <w:lvlText w:val="%6."/>
      <w:lvlJc w:val="right"/>
      <w:pPr>
        <w:ind w:left="4320" w:hanging="180"/>
      </w:pPr>
    </w:lvl>
    <w:lvl w:ilvl="6" w:tplc="6F34B82C">
      <w:start w:val="1"/>
      <w:numFmt w:val="decimal"/>
      <w:lvlText w:val="%7."/>
      <w:lvlJc w:val="left"/>
      <w:pPr>
        <w:ind w:left="5040" w:hanging="360"/>
      </w:pPr>
    </w:lvl>
    <w:lvl w:ilvl="7" w:tplc="F1EC87EE">
      <w:start w:val="1"/>
      <w:numFmt w:val="lowerLetter"/>
      <w:lvlText w:val="%8."/>
      <w:lvlJc w:val="left"/>
      <w:pPr>
        <w:ind w:left="5760" w:hanging="360"/>
      </w:pPr>
    </w:lvl>
    <w:lvl w:ilvl="8" w:tplc="3CA889A6">
      <w:start w:val="1"/>
      <w:numFmt w:val="lowerRoman"/>
      <w:lvlText w:val="%9."/>
      <w:lvlJc w:val="right"/>
      <w:pPr>
        <w:ind w:left="6480" w:hanging="180"/>
      </w:pPr>
    </w:lvl>
  </w:abstractNum>
  <w:abstractNum w:abstractNumId="9" w15:restartNumberingAfterBreak="0">
    <w:nsid w:val="4A74EE75"/>
    <w:multiLevelType w:val="hybridMultilevel"/>
    <w:tmpl w:val="FFFFFFFF"/>
    <w:lvl w:ilvl="0" w:tplc="6752296C">
      <w:start w:val="3"/>
      <w:numFmt w:val="decimal"/>
      <w:lvlText w:val="%1."/>
      <w:lvlJc w:val="left"/>
      <w:pPr>
        <w:ind w:left="720" w:hanging="360"/>
      </w:pPr>
      <w:rPr>
        <w:rFonts w:hint="default" w:ascii="Arial" w:hAnsi="Arial"/>
      </w:rPr>
    </w:lvl>
    <w:lvl w:ilvl="1" w:tplc="5D5C1A7C">
      <w:start w:val="1"/>
      <w:numFmt w:val="lowerLetter"/>
      <w:lvlText w:val="%2."/>
      <w:lvlJc w:val="left"/>
      <w:pPr>
        <w:ind w:left="1440" w:hanging="360"/>
      </w:pPr>
    </w:lvl>
    <w:lvl w:ilvl="2" w:tplc="57A605C8">
      <w:start w:val="1"/>
      <w:numFmt w:val="lowerRoman"/>
      <w:lvlText w:val="%3."/>
      <w:lvlJc w:val="right"/>
      <w:pPr>
        <w:ind w:left="2160" w:hanging="180"/>
      </w:pPr>
    </w:lvl>
    <w:lvl w:ilvl="3" w:tplc="13FC1328">
      <w:start w:val="1"/>
      <w:numFmt w:val="decimal"/>
      <w:lvlText w:val="%4."/>
      <w:lvlJc w:val="left"/>
      <w:pPr>
        <w:ind w:left="2880" w:hanging="360"/>
      </w:pPr>
    </w:lvl>
    <w:lvl w:ilvl="4" w:tplc="55260A0C">
      <w:start w:val="1"/>
      <w:numFmt w:val="lowerLetter"/>
      <w:lvlText w:val="%5."/>
      <w:lvlJc w:val="left"/>
      <w:pPr>
        <w:ind w:left="3600" w:hanging="360"/>
      </w:pPr>
    </w:lvl>
    <w:lvl w:ilvl="5" w:tplc="B87284BE">
      <w:start w:val="1"/>
      <w:numFmt w:val="lowerRoman"/>
      <w:lvlText w:val="%6."/>
      <w:lvlJc w:val="right"/>
      <w:pPr>
        <w:ind w:left="4320" w:hanging="180"/>
      </w:pPr>
    </w:lvl>
    <w:lvl w:ilvl="6" w:tplc="12B86D16">
      <w:start w:val="1"/>
      <w:numFmt w:val="decimal"/>
      <w:lvlText w:val="%7."/>
      <w:lvlJc w:val="left"/>
      <w:pPr>
        <w:ind w:left="5040" w:hanging="360"/>
      </w:pPr>
    </w:lvl>
    <w:lvl w:ilvl="7" w:tplc="57223C72">
      <w:start w:val="1"/>
      <w:numFmt w:val="lowerLetter"/>
      <w:lvlText w:val="%8."/>
      <w:lvlJc w:val="left"/>
      <w:pPr>
        <w:ind w:left="5760" w:hanging="360"/>
      </w:pPr>
    </w:lvl>
    <w:lvl w:ilvl="8" w:tplc="6BA89FDC">
      <w:start w:val="1"/>
      <w:numFmt w:val="lowerRoman"/>
      <w:lvlText w:val="%9."/>
      <w:lvlJc w:val="right"/>
      <w:pPr>
        <w:ind w:left="6480" w:hanging="180"/>
      </w:pPr>
    </w:lvl>
  </w:abstractNum>
  <w:abstractNum w:abstractNumId="10" w15:restartNumberingAfterBreak="0">
    <w:nsid w:val="4D1D08A7"/>
    <w:multiLevelType w:val="multilevel"/>
    <w:tmpl w:val="27462276"/>
    <w:lvl w:ilvl="0">
      <w:start w:val="1"/>
      <w:numFmt w:val="bullet"/>
      <w:pStyle w:val="Bullets1"/>
      <w:lvlText w:val=""/>
      <w:lvlJc w:val="left"/>
      <w:pPr>
        <w:ind w:left="360" w:hanging="360"/>
      </w:pPr>
      <w:rPr>
        <w:rFonts w:hint="default" w:ascii="Symbol" w:hAnsi="Symbol"/>
        <w:sz w:val="28"/>
        <w:szCs w:val="28"/>
      </w:rPr>
    </w:lvl>
    <w:lvl w:ilvl="1">
      <w:start w:val="1"/>
      <w:numFmt w:val="bullet"/>
      <w:lvlText w:val="o"/>
      <w:lvlJc w:val="left"/>
      <w:pPr>
        <w:ind w:left="714" w:hanging="357"/>
      </w:pPr>
      <w:rPr>
        <w:rFonts w:hint="default" w:ascii="Courier New" w:hAnsi="Courier New"/>
      </w:rPr>
    </w:lvl>
    <w:lvl w:ilvl="2">
      <w:start w:val="1"/>
      <w:numFmt w:val="decimal"/>
      <w:lvlText w:val="%1.%2.%3."/>
      <w:lvlJc w:val="left"/>
      <w:pPr>
        <w:ind w:left="1800" w:hanging="18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18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180"/>
      </w:pPr>
      <w:rPr>
        <w:rFonts w:hint="default"/>
      </w:rPr>
    </w:lvl>
  </w:abstractNum>
  <w:abstractNum w:abstractNumId="11" w15:restartNumberingAfterBreak="0">
    <w:nsid w:val="5082F93C"/>
    <w:multiLevelType w:val="hybridMultilevel"/>
    <w:tmpl w:val="FFFFFFFF"/>
    <w:lvl w:ilvl="0" w:tplc="67B89494">
      <w:start w:val="1"/>
      <w:numFmt w:val="bullet"/>
      <w:lvlText w:val=""/>
      <w:lvlJc w:val="left"/>
      <w:pPr>
        <w:ind w:left="720" w:hanging="360"/>
      </w:pPr>
      <w:rPr>
        <w:rFonts w:hint="default" w:ascii="Symbol" w:hAnsi="Symbol"/>
      </w:rPr>
    </w:lvl>
    <w:lvl w:ilvl="1" w:tplc="64CECB32">
      <w:start w:val="1"/>
      <w:numFmt w:val="bullet"/>
      <w:lvlText w:val="o"/>
      <w:lvlJc w:val="left"/>
      <w:pPr>
        <w:ind w:left="1440" w:hanging="360"/>
      </w:pPr>
      <w:rPr>
        <w:rFonts w:hint="default" w:ascii="Courier New" w:hAnsi="Courier New"/>
      </w:rPr>
    </w:lvl>
    <w:lvl w:ilvl="2" w:tplc="F0FEEE8A">
      <w:start w:val="1"/>
      <w:numFmt w:val="bullet"/>
      <w:lvlText w:val=""/>
      <w:lvlJc w:val="left"/>
      <w:pPr>
        <w:ind w:left="2160" w:hanging="360"/>
      </w:pPr>
      <w:rPr>
        <w:rFonts w:hint="default" w:ascii="Wingdings" w:hAnsi="Wingdings"/>
      </w:rPr>
    </w:lvl>
    <w:lvl w:ilvl="3" w:tplc="B798E02A">
      <w:start w:val="1"/>
      <w:numFmt w:val="bullet"/>
      <w:lvlText w:val=""/>
      <w:lvlJc w:val="left"/>
      <w:pPr>
        <w:ind w:left="2880" w:hanging="360"/>
      </w:pPr>
      <w:rPr>
        <w:rFonts w:hint="default" w:ascii="Symbol" w:hAnsi="Symbol"/>
      </w:rPr>
    </w:lvl>
    <w:lvl w:ilvl="4" w:tplc="38489014">
      <w:start w:val="1"/>
      <w:numFmt w:val="bullet"/>
      <w:lvlText w:val="o"/>
      <w:lvlJc w:val="left"/>
      <w:pPr>
        <w:ind w:left="3600" w:hanging="360"/>
      </w:pPr>
      <w:rPr>
        <w:rFonts w:hint="default" w:ascii="Courier New" w:hAnsi="Courier New"/>
      </w:rPr>
    </w:lvl>
    <w:lvl w:ilvl="5" w:tplc="FCF26106">
      <w:start w:val="1"/>
      <w:numFmt w:val="bullet"/>
      <w:lvlText w:val=""/>
      <w:lvlJc w:val="left"/>
      <w:pPr>
        <w:ind w:left="4320" w:hanging="360"/>
      </w:pPr>
      <w:rPr>
        <w:rFonts w:hint="default" w:ascii="Wingdings" w:hAnsi="Wingdings"/>
      </w:rPr>
    </w:lvl>
    <w:lvl w:ilvl="6" w:tplc="87CABBFC">
      <w:start w:val="1"/>
      <w:numFmt w:val="bullet"/>
      <w:lvlText w:val=""/>
      <w:lvlJc w:val="left"/>
      <w:pPr>
        <w:ind w:left="5040" w:hanging="360"/>
      </w:pPr>
      <w:rPr>
        <w:rFonts w:hint="default" w:ascii="Symbol" w:hAnsi="Symbol"/>
      </w:rPr>
    </w:lvl>
    <w:lvl w:ilvl="7" w:tplc="4D1483BA">
      <w:start w:val="1"/>
      <w:numFmt w:val="bullet"/>
      <w:lvlText w:val="o"/>
      <w:lvlJc w:val="left"/>
      <w:pPr>
        <w:ind w:left="5760" w:hanging="360"/>
      </w:pPr>
      <w:rPr>
        <w:rFonts w:hint="default" w:ascii="Courier New" w:hAnsi="Courier New"/>
      </w:rPr>
    </w:lvl>
    <w:lvl w:ilvl="8" w:tplc="D4C6619C">
      <w:start w:val="1"/>
      <w:numFmt w:val="bullet"/>
      <w:lvlText w:val=""/>
      <w:lvlJc w:val="left"/>
      <w:pPr>
        <w:ind w:left="6480" w:hanging="360"/>
      </w:pPr>
      <w:rPr>
        <w:rFonts w:hint="default" w:ascii="Wingdings" w:hAnsi="Wingdings"/>
      </w:rPr>
    </w:lvl>
  </w:abstractNum>
  <w:abstractNum w:abstractNumId="12" w15:restartNumberingAfterBreak="0">
    <w:nsid w:val="5103D943"/>
    <w:multiLevelType w:val="hybridMultilevel"/>
    <w:tmpl w:val="F3D262B8"/>
    <w:lvl w:ilvl="0" w:tplc="86E0DD2A">
      <w:start w:val="1"/>
      <w:numFmt w:val="decimal"/>
      <w:lvlText w:val="%1."/>
      <w:lvlJc w:val="left"/>
      <w:pPr>
        <w:ind w:left="720" w:hanging="360"/>
      </w:pPr>
    </w:lvl>
    <w:lvl w:ilvl="1" w:tplc="37E6C490">
      <w:start w:val="1"/>
      <w:numFmt w:val="lowerLetter"/>
      <w:lvlText w:val="%2."/>
      <w:lvlJc w:val="left"/>
      <w:pPr>
        <w:ind w:left="1440" w:hanging="360"/>
      </w:pPr>
    </w:lvl>
    <w:lvl w:ilvl="2" w:tplc="75B4F760">
      <w:start w:val="1"/>
      <w:numFmt w:val="lowerRoman"/>
      <w:lvlText w:val="%3."/>
      <w:lvlJc w:val="right"/>
      <w:pPr>
        <w:ind w:left="2160" w:hanging="180"/>
      </w:pPr>
    </w:lvl>
    <w:lvl w:ilvl="3" w:tplc="D424274A">
      <w:start w:val="1"/>
      <w:numFmt w:val="decimal"/>
      <w:lvlText w:val="%4."/>
      <w:lvlJc w:val="left"/>
      <w:pPr>
        <w:ind w:left="2880" w:hanging="360"/>
      </w:pPr>
    </w:lvl>
    <w:lvl w:ilvl="4" w:tplc="891EE83C">
      <w:start w:val="1"/>
      <w:numFmt w:val="lowerLetter"/>
      <w:lvlText w:val="%5."/>
      <w:lvlJc w:val="left"/>
      <w:pPr>
        <w:ind w:left="3600" w:hanging="360"/>
      </w:pPr>
    </w:lvl>
    <w:lvl w:ilvl="5" w:tplc="D424F252">
      <w:start w:val="1"/>
      <w:numFmt w:val="lowerRoman"/>
      <w:lvlText w:val="%6."/>
      <w:lvlJc w:val="right"/>
      <w:pPr>
        <w:ind w:left="4320" w:hanging="180"/>
      </w:pPr>
    </w:lvl>
    <w:lvl w:ilvl="6" w:tplc="DCFE7DA8">
      <w:start w:val="1"/>
      <w:numFmt w:val="decimal"/>
      <w:lvlText w:val="%7."/>
      <w:lvlJc w:val="left"/>
      <w:pPr>
        <w:ind w:left="5040" w:hanging="360"/>
      </w:pPr>
    </w:lvl>
    <w:lvl w:ilvl="7" w:tplc="3BD2632E">
      <w:start w:val="1"/>
      <w:numFmt w:val="lowerLetter"/>
      <w:lvlText w:val="%8."/>
      <w:lvlJc w:val="left"/>
      <w:pPr>
        <w:ind w:left="5760" w:hanging="360"/>
      </w:pPr>
    </w:lvl>
    <w:lvl w:ilvl="8" w:tplc="6EEE1600">
      <w:start w:val="1"/>
      <w:numFmt w:val="lowerRoman"/>
      <w:lvlText w:val="%9."/>
      <w:lvlJc w:val="right"/>
      <w:pPr>
        <w:ind w:left="6480" w:hanging="180"/>
      </w:pPr>
    </w:lvl>
  </w:abstractNum>
  <w:abstractNum w:abstractNumId="13" w15:restartNumberingAfterBreak="0">
    <w:nsid w:val="511A8A1C"/>
    <w:multiLevelType w:val="hybridMultilevel"/>
    <w:tmpl w:val="FFFFFFFF"/>
    <w:lvl w:ilvl="0" w:tplc="6C9AB688">
      <w:start w:val="2"/>
      <w:numFmt w:val="decimal"/>
      <w:lvlText w:val="%1."/>
      <w:lvlJc w:val="left"/>
      <w:pPr>
        <w:ind w:left="720" w:hanging="360"/>
      </w:pPr>
      <w:rPr>
        <w:rFonts w:hint="default" w:ascii="Arial" w:hAnsi="Arial"/>
      </w:rPr>
    </w:lvl>
    <w:lvl w:ilvl="1" w:tplc="1980B9C6">
      <w:start w:val="1"/>
      <w:numFmt w:val="lowerLetter"/>
      <w:lvlText w:val="%2."/>
      <w:lvlJc w:val="left"/>
      <w:pPr>
        <w:ind w:left="1440" w:hanging="360"/>
      </w:pPr>
    </w:lvl>
    <w:lvl w:ilvl="2" w:tplc="52E21334">
      <w:start w:val="1"/>
      <w:numFmt w:val="lowerRoman"/>
      <w:lvlText w:val="%3."/>
      <w:lvlJc w:val="right"/>
      <w:pPr>
        <w:ind w:left="2160" w:hanging="180"/>
      </w:pPr>
    </w:lvl>
    <w:lvl w:ilvl="3" w:tplc="3086D404">
      <w:start w:val="1"/>
      <w:numFmt w:val="decimal"/>
      <w:lvlText w:val="%4."/>
      <w:lvlJc w:val="left"/>
      <w:pPr>
        <w:ind w:left="2880" w:hanging="360"/>
      </w:pPr>
    </w:lvl>
    <w:lvl w:ilvl="4" w:tplc="228A943E">
      <w:start w:val="1"/>
      <w:numFmt w:val="lowerLetter"/>
      <w:lvlText w:val="%5."/>
      <w:lvlJc w:val="left"/>
      <w:pPr>
        <w:ind w:left="3600" w:hanging="360"/>
      </w:pPr>
    </w:lvl>
    <w:lvl w:ilvl="5" w:tplc="7D6C0FC0">
      <w:start w:val="1"/>
      <w:numFmt w:val="lowerRoman"/>
      <w:lvlText w:val="%6."/>
      <w:lvlJc w:val="right"/>
      <w:pPr>
        <w:ind w:left="4320" w:hanging="180"/>
      </w:pPr>
    </w:lvl>
    <w:lvl w:ilvl="6" w:tplc="AAB69EAE">
      <w:start w:val="1"/>
      <w:numFmt w:val="decimal"/>
      <w:lvlText w:val="%7."/>
      <w:lvlJc w:val="left"/>
      <w:pPr>
        <w:ind w:left="5040" w:hanging="360"/>
      </w:pPr>
    </w:lvl>
    <w:lvl w:ilvl="7" w:tplc="0E9481F8">
      <w:start w:val="1"/>
      <w:numFmt w:val="lowerLetter"/>
      <w:lvlText w:val="%8."/>
      <w:lvlJc w:val="left"/>
      <w:pPr>
        <w:ind w:left="5760" w:hanging="360"/>
      </w:pPr>
    </w:lvl>
    <w:lvl w:ilvl="8" w:tplc="782A4D76">
      <w:start w:val="1"/>
      <w:numFmt w:val="lowerRoman"/>
      <w:lvlText w:val="%9."/>
      <w:lvlJc w:val="right"/>
      <w:pPr>
        <w:ind w:left="6480" w:hanging="180"/>
      </w:pPr>
    </w:lvl>
  </w:abstractNum>
  <w:abstractNum w:abstractNumId="14" w15:restartNumberingAfterBreak="0">
    <w:nsid w:val="520E31E3"/>
    <w:multiLevelType w:val="hybridMultilevel"/>
    <w:tmpl w:val="423E9890"/>
    <w:lvl w:ilvl="0" w:tplc="47781CF2">
      <w:start w:val="1"/>
      <w:numFmt w:val="decimal"/>
      <w:lvlText w:val="%1."/>
      <w:lvlJc w:val="left"/>
      <w:pPr>
        <w:ind w:left="720" w:hanging="360"/>
      </w:pPr>
    </w:lvl>
    <w:lvl w:ilvl="1" w:tplc="BE289D4A">
      <w:start w:val="1"/>
      <w:numFmt w:val="lowerLetter"/>
      <w:lvlText w:val="%2."/>
      <w:lvlJc w:val="left"/>
      <w:pPr>
        <w:ind w:left="1440" w:hanging="360"/>
      </w:pPr>
    </w:lvl>
    <w:lvl w:ilvl="2" w:tplc="BB16D83E">
      <w:start w:val="1"/>
      <w:numFmt w:val="lowerRoman"/>
      <w:lvlText w:val="%3."/>
      <w:lvlJc w:val="right"/>
      <w:pPr>
        <w:ind w:left="2160" w:hanging="180"/>
      </w:pPr>
    </w:lvl>
    <w:lvl w:ilvl="3" w:tplc="53B00006">
      <w:start w:val="1"/>
      <w:numFmt w:val="decimal"/>
      <w:lvlText w:val="%4."/>
      <w:lvlJc w:val="left"/>
      <w:pPr>
        <w:ind w:left="2880" w:hanging="360"/>
      </w:pPr>
    </w:lvl>
    <w:lvl w:ilvl="4" w:tplc="4E84A484">
      <w:start w:val="1"/>
      <w:numFmt w:val="lowerLetter"/>
      <w:lvlText w:val="%5."/>
      <w:lvlJc w:val="left"/>
      <w:pPr>
        <w:ind w:left="3600" w:hanging="360"/>
      </w:pPr>
    </w:lvl>
    <w:lvl w:ilvl="5" w:tplc="07443EDA">
      <w:start w:val="1"/>
      <w:numFmt w:val="lowerRoman"/>
      <w:lvlText w:val="%6."/>
      <w:lvlJc w:val="right"/>
      <w:pPr>
        <w:ind w:left="4320" w:hanging="180"/>
      </w:pPr>
    </w:lvl>
    <w:lvl w:ilvl="6" w:tplc="A7504082">
      <w:start w:val="1"/>
      <w:numFmt w:val="decimal"/>
      <w:lvlText w:val="%7."/>
      <w:lvlJc w:val="left"/>
      <w:pPr>
        <w:ind w:left="5040" w:hanging="360"/>
      </w:pPr>
    </w:lvl>
    <w:lvl w:ilvl="7" w:tplc="1EF86382">
      <w:start w:val="1"/>
      <w:numFmt w:val="lowerLetter"/>
      <w:lvlText w:val="%8."/>
      <w:lvlJc w:val="left"/>
      <w:pPr>
        <w:ind w:left="5760" w:hanging="360"/>
      </w:pPr>
    </w:lvl>
    <w:lvl w:ilvl="8" w:tplc="C9FC6216">
      <w:start w:val="1"/>
      <w:numFmt w:val="lowerRoman"/>
      <w:lvlText w:val="%9."/>
      <w:lvlJc w:val="right"/>
      <w:pPr>
        <w:ind w:left="6480" w:hanging="180"/>
      </w:pPr>
    </w:lvl>
  </w:abstractNum>
  <w:abstractNum w:abstractNumId="15" w15:restartNumberingAfterBreak="0">
    <w:nsid w:val="56763C3D"/>
    <w:multiLevelType w:val="hybridMultilevel"/>
    <w:tmpl w:val="7AB0526A"/>
    <w:lvl w:ilvl="0" w:tplc="472028BE">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1C8A41"/>
    <w:multiLevelType w:val="hybridMultilevel"/>
    <w:tmpl w:val="FFFFFFFF"/>
    <w:lvl w:ilvl="0" w:tplc="2FEA9A70">
      <w:start w:val="1"/>
      <w:numFmt w:val="bullet"/>
      <w:lvlText w:val=""/>
      <w:lvlJc w:val="left"/>
      <w:pPr>
        <w:ind w:left="720" w:hanging="360"/>
      </w:pPr>
      <w:rPr>
        <w:rFonts w:hint="default" w:ascii="Symbol" w:hAnsi="Symbol"/>
      </w:rPr>
    </w:lvl>
    <w:lvl w:ilvl="1" w:tplc="493AB170">
      <w:start w:val="1"/>
      <w:numFmt w:val="bullet"/>
      <w:lvlText w:val="o"/>
      <w:lvlJc w:val="left"/>
      <w:pPr>
        <w:ind w:left="1440" w:hanging="360"/>
      </w:pPr>
      <w:rPr>
        <w:rFonts w:hint="default" w:ascii="Courier New" w:hAnsi="Courier New"/>
      </w:rPr>
    </w:lvl>
    <w:lvl w:ilvl="2" w:tplc="9B64CFE0">
      <w:start w:val="1"/>
      <w:numFmt w:val="bullet"/>
      <w:lvlText w:val=""/>
      <w:lvlJc w:val="left"/>
      <w:pPr>
        <w:ind w:left="2160" w:hanging="360"/>
      </w:pPr>
      <w:rPr>
        <w:rFonts w:hint="default" w:ascii="Wingdings" w:hAnsi="Wingdings"/>
      </w:rPr>
    </w:lvl>
    <w:lvl w:ilvl="3" w:tplc="7B8042E4">
      <w:start w:val="1"/>
      <w:numFmt w:val="bullet"/>
      <w:lvlText w:val=""/>
      <w:lvlJc w:val="left"/>
      <w:pPr>
        <w:ind w:left="2880" w:hanging="360"/>
      </w:pPr>
      <w:rPr>
        <w:rFonts w:hint="default" w:ascii="Symbol" w:hAnsi="Symbol"/>
      </w:rPr>
    </w:lvl>
    <w:lvl w:ilvl="4" w:tplc="803E363C">
      <w:start w:val="1"/>
      <w:numFmt w:val="bullet"/>
      <w:lvlText w:val="o"/>
      <w:lvlJc w:val="left"/>
      <w:pPr>
        <w:ind w:left="3600" w:hanging="360"/>
      </w:pPr>
      <w:rPr>
        <w:rFonts w:hint="default" w:ascii="Courier New" w:hAnsi="Courier New"/>
      </w:rPr>
    </w:lvl>
    <w:lvl w:ilvl="5" w:tplc="FC56F24E">
      <w:start w:val="1"/>
      <w:numFmt w:val="bullet"/>
      <w:lvlText w:val=""/>
      <w:lvlJc w:val="left"/>
      <w:pPr>
        <w:ind w:left="4320" w:hanging="360"/>
      </w:pPr>
      <w:rPr>
        <w:rFonts w:hint="default" w:ascii="Wingdings" w:hAnsi="Wingdings"/>
      </w:rPr>
    </w:lvl>
    <w:lvl w:ilvl="6" w:tplc="456CC8E6">
      <w:start w:val="1"/>
      <w:numFmt w:val="bullet"/>
      <w:lvlText w:val=""/>
      <w:lvlJc w:val="left"/>
      <w:pPr>
        <w:ind w:left="5040" w:hanging="360"/>
      </w:pPr>
      <w:rPr>
        <w:rFonts w:hint="default" w:ascii="Symbol" w:hAnsi="Symbol"/>
      </w:rPr>
    </w:lvl>
    <w:lvl w:ilvl="7" w:tplc="D8385436">
      <w:start w:val="1"/>
      <w:numFmt w:val="bullet"/>
      <w:lvlText w:val="o"/>
      <w:lvlJc w:val="left"/>
      <w:pPr>
        <w:ind w:left="5760" w:hanging="360"/>
      </w:pPr>
      <w:rPr>
        <w:rFonts w:hint="default" w:ascii="Courier New" w:hAnsi="Courier New"/>
      </w:rPr>
    </w:lvl>
    <w:lvl w:ilvl="8" w:tplc="F24AB98A">
      <w:start w:val="1"/>
      <w:numFmt w:val="bullet"/>
      <w:lvlText w:val=""/>
      <w:lvlJc w:val="left"/>
      <w:pPr>
        <w:ind w:left="6480" w:hanging="360"/>
      </w:pPr>
      <w:rPr>
        <w:rFonts w:hint="default" w:ascii="Wingdings" w:hAnsi="Wingdings"/>
      </w:rPr>
    </w:lvl>
  </w:abstractNum>
  <w:abstractNum w:abstractNumId="17" w15:restartNumberingAfterBreak="0">
    <w:nsid w:val="5A1546FE"/>
    <w:multiLevelType w:val="hybridMultilevel"/>
    <w:tmpl w:val="0E72B184"/>
    <w:lvl w:ilvl="0" w:tplc="BC988236">
      <w:start w:val="1"/>
      <w:numFmt w:val="decimal"/>
      <w:pStyle w:val="Numbering1"/>
      <w:lvlText w:val="%1."/>
      <w:lvlJc w:val="left"/>
      <w:pPr>
        <w:ind w:left="720" w:hanging="360"/>
      </w:pPr>
    </w:lvl>
    <w:lvl w:ilvl="1" w:tplc="2C38C64E">
      <w:start w:val="1"/>
      <w:numFmt w:val="lowerLetter"/>
      <w:lvlText w:val="%2."/>
      <w:lvlJc w:val="left"/>
      <w:pPr>
        <w:ind w:left="1440" w:hanging="360"/>
      </w:pPr>
    </w:lvl>
    <w:lvl w:ilvl="2" w:tplc="4484D04C">
      <w:start w:val="1"/>
      <w:numFmt w:val="lowerRoman"/>
      <w:lvlText w:val="%3."/>
      <w:lvlJc w:val="right"/>
      <w:pPr>
        <w:ind w:left="2160" w:hanging="180"/>
      </w:pPr>
    </w:lvl>
    <w:lvl w:ilvl="3" w:tplc="84227C0E">
      <w:start w:val="1"/>
      <w:numFmt w:val="decimal"/>
      <w:lvlText w:val="%4."/>
      <w:lvlJc w:val="left"/>
      <w:pPr>
        <w:ind w:left="2880" w:hanging="360"/>
      </w:pPr>
    </w:lvl>
    <w:lvl w:ilvl="4" w:tplc="966E6AE0">
      <w:start w:val="1"/>
      <w:numFmt w:val="lowerLetter"/>
      <w:lvlText w:val="%5."/>
      <w:lvlJc w:val="left"/>
      <w:pPr>
        <w:ind w:left="3600" w:hanging="360"/>
      </w:pPr>
    </w:lvl>
    <w:lvl w:ilvl="5" w:tplc="91C47788">
      <w:start w:val="1"/>
      <w:numFmt w:val="lowerRoman"/>
      <w:lvlText w:val="%6."/>
      <w:lvlJc w:val="right"/>
      <w:pPr>
        <w:ind w:left="4320" w:hanging="180"/>
      </w:pPr>
    </w:lvl>
    <w:lvl w:ilvl="6" w:tplc="3E5A70DA">
      <w:start w:val="1"/>
      <w:numFmt w:val="decimal"/>
      <w:lvlText w:val="%7."/>
      <w:lvlJc w:val="left"/>
      <w:pPr>
        <w:ind w:left="5040" w:hanging="360"/>
      </w:pPr>
    </w:lvl>
    <w:lvl w:ilvl="7" w:tplc="E4B8FA84">
      <w:start w:val="1"/>
      <w:numFmt w:val="lowerLetter"/>
      <w:lvlText w:val="%8."/>
      <w:lvlJc w:val="left"/>
      <w:pPr>
        <w:ind w:left="5760" w:hanging="360"/>
      </w:pPr>
    </w:lvl>
    <w:lvl w:ilvl="8" w:tplc="3FAAE7BC">
      <w:start w:val="1"/>
      <w:numFmt w:val="lowerRoman"/>
      <w:lvlText w:val="%9."/>
      <w:lvlJc w:val="right"/>
      <w:pPr>
        <w:ind w:left="6480" w:hanging="180"/>
      </w:pPr>
    </w:lvl>
  </w:abstractNum>
  <w:abstractNum w:abstractNumId="18" w15:restartNumberingAfterBreak="0">
    <w:nsid w:val="5A34EC48"/>
    <w:multiLevelType w:val="hybridMultilevel"/>
    <w:tmpl w:val="6B9A654C"/>
    <w:lvl w:ilvl="0" w:tplc="8886F3B6">
      <w:start w:val="1"/>
      <w:numFmt w:val="decimal"/>
      <w:lvlText w:val="%1)"/>
      <w:lvlJc w:val="left"/>
      <w:pPr>
        <w:ind w:left="720" w:hanging="360"/>
      </w:pPr>
    </w:lvl>
    <w:lvl w:ilvl="1" w:tplc="1F72DE60">
      <w:start w:val="1"/>
      <w:numFmt w:val="lowerLetter"/>
      <w:lvlText w:val="%2."/>
      <w:lvlJc w:val="left"/>
      <w:pPr>
        <w:ind w:left="1440" w:hanging="360"/>
      </w:pPr>
    </w:lvl>
    <w:lvl w:ilvl="2" w:tplc="A3FA4142">
      <w:start w:val="1"/>
      <w:numFmt w:val="lowerRoman"/>
      <w:lvlText w:val="%3."/>
      <w:lvlJc w:val="right"/>
      <w:pPr>
        <w:ind w:left="2160" w:hanging="180"/>
      </w:pPr>
    </w:lvl>
    <w:lvl w:ilvl="3" w:tplc="DB3A02D6">
      <w:start w:val="1"/>
      <w:numFmt w:val="decimal"/>
      <w:lvlText w:val="%4."/>
      <w:lvlJc w:val="left"/>
      <w:pPr>
        <w:ind w:left="2880" w:hanging="360"/>
      </w:pPr>
    </w:lvl>
    <w:lvl w:ilvl="4" w:tplc="200253D6">
      <w:start w:val="1"/>
      <w:numFmt w:val="lowerLetter"/>
      <w:lvlText w:val="%5."/>
      <w:lvlJc w:val="left"/>
      <w:pPr>
        <w:ind w:left="3600" w:hanging="360"/>
      </w:pPr>
    </w:lvl>
    <w:lvl w:ilvl="5" w:tplc="CA521FC0">
      <w:start w:val="1"/>
      <w:numFmt w:val="lowerRoman"/>
      <w:lvlText w:val="%6."/>
      <w:lvlJc w:val="right"/>
      <w:pPr>
        <w:ind w:left="4320" w:hanging="180"/>
      </w:pPr>
    </w:lvl>
    <w:lvl w:ilvl="6" w:tplc="5A0E3B48">
      <w:start w:val="1"/>
      <w:numFmt w:val="decimal"/>
      <w:lvlText w:val="%7."/>
      <w:lvlJc w:val="left"/>
      <w:pPr>
        <w:ind w:left="5040" w:hanging="360"/>
      </w:pPr>
    </w:lvl>
    <w:lvl w:ilvl="7" w:tplc="BD24994E">
      <w:start w:val="1"/>
      <w:numFmt w:val="lowerLetter"/>
      <w:lvlText w:val="%8."/>
      <w:lvlJc w:val="left"/>
      <w:pPr>
        <w:ind w:left="5760" w:hanging="360"/>
      </w:pPr>
    </w:lvl>
    <w:lvl w:ilvl="8" w:tplc="AB6CFE2E">
      <w:start w:val="1"/>
      <w:numFmt w:val="lowerRoman"/>
      <w:lvlText w:val="%9."/>
      <w:lvlJc w:val="right"/>
      <w:pPr>
        <w:ind w:left="6480" w:hanging="180"/>
      </w:pPr>
    </w:lvl>
  </w:abstractNum>
  <w:abstractNum w:abstractNumId="19" w15:restartNumberingAfterBreak="0">
    <w:nsid w:val="625A5C77"/>
    <w:multiLevelType w:val="hybridMultilevel"/>
    <w:tmpl w:val="16ECBB06"/>
    <w:lvl w:ilvl="0" w:tplc="5E84574E">
      <w:start w:val="1"/>
      <w:numFmt w:val="decimal"/>
      <w:lvlText w:val="%1."/>
      <w:lvlJc w:val="left"/>
      <w:pPr>
        <w:ind w:left="720" w:hanging="360"/>
      </w:pPr>
    </w:lvl>
    <w:lvl w:ilvl="1" w:tplc="DDF0CCCC">
      <w:start w:val="1"/>
      <w:numFmt w:val="lowerLetter"/>
      <w:lvlText w:val="%2."/>
      <w:lvlJc w:val="left"/>
      <w:pPr>
        <w:ind w:left="1440" w:hanging="360"/>
      </w:pPr>
    </w:lvl>
    <w:lvl w:ilvl="2" w:tplc="3B1284BA">
      <w:start w:val="1"/>
      <w:numFmt w:val="lowerRoman"/>
      <w:lvlText w:val="%3."/>
      <w:lvlJc w:val="right"/>
      <w:pPr>
        <w:ind w:left="2160" w:hanging="180"/>
      </w:pPr>
    </w:lvl>
    <w:lvl w:ilvl="3" w:tplc="550E6F54">
      <w:start w:val="1"/>
      <w:numFmt w:val="decimal"/>
      <w:lvlText w:val="%4."/>
      <w:lvlJc w:val="left"/>
      <w:pPr>
        <w:ind w:left="2880" w:hanging="360"/>
      </w:pPr>
    </w:lvl>
    <w:lvl w:ilvl="4" w:tplc="5E08E298">
      <w:start w:val="1"/>
      <w:numFmt w:val="lowerLetter"/>
      <w:lvlText w:val="%5."/>
      <w:lvlJc w:val="left"/>
      <w:pPr>
        <w:ind w:left="3600" w:hanging="360"/>
      </w:pPr>
    </w:lvl>
    <w:lvl w:ilvl="5" w:tplc="77AA42D2">
      <w:start w:val="1"/>
      <w:numFmt w:val="lowerRoman"/>
      <w:lvlText w:val="%6."/>
      <w:lvlJc w:val="right"/>
      <w:pPr>
        <w:ind w:left="4320" w:hanging="180"/>
      </w:pPr>
    </w:lvl>
    <w:lvl w:ilvl="6" w:tplc="EE3401EE">
      <w:start w:val="1"/>
      <w:numFmt w:val="decimal"/>
      <w:lvlText w:val="%7."/>
      <w:lvlJc w:val="left"/>
      <w:pPr>
        <w:ind w:left="5040" w:hanging="360"/>
      </w:pPr>
    </w:lvl>
    <w:lvl w:ilvl="7" w:tplc="59D0D392">
      <w:start w:val="1"/>
      <w:numFmt w:val="lowerLetter"/>
      <w:lvlText w:val="%8."/>
      <w:lvlJc w:val="left"/>
      <w:pPr>
        <w:ind w:left="5760" w:hanging="360"/>
      </w:pPr>
    </w:lvl>
    <w:lvl w:ilvl="8" w:tplc="456CC768">
      <w:start w:val="1"/>
      <w:numFmt w:val="lowerRoman"/>
      <w:lvlText w:val="%9."/>
      <w:lvlJc w:val="right"/>
      <w:pPr>
        <w:ind w:left="6480" w:hanging="180"/>
      </w:pPr>
    </w:lvl>
  </w:abstractNum>
  <w:abstractNum w:abstractNumId="20" w15:restartNumberingAfterBreak="0">
    <w:nsid w:val="64B2A565"/>
    <w:multiLevelType w:val="hybridMultilevel"/>
    <w:tmpl w:val="FFFFFFFF"/>
    <w:lvl w:ilvl="0" w:tplc="922417C8">
      <w:start w:val="6"/>
      <w:numFmt w:val="decimal"/>
      <w:lvlText w:val="%1."/>
      <w:lvlJc w:val="left"/>
      <w:pPr>
        <w:ind w:left="720" w:hanging="360"/>
      </w:pPr>
      <w:rPr>
        <w:rFonts w:hint="default" w:ascii="Arial" w:hAnsi="Arial"/>
      </w:rPr>
    </w:lvl>
    <w:lvl w:ilvl="1" w:tplc="9E24767A">
      <w:start w:val="1"/>
      <w:numFmt w:val="lowerLetter"/>
      <w:lvlText w:val="%2."/>
      <w:lvlJc w:val="left"/>
      <w:pPr>
        <w:ind w:left="1440" w:hanging="360"/>
      </w:pPr>
    </w:lvl>
    <w:lvl w:ilvl="2" w:tplc="810A019E">
      <w:start w:val="1"/>
      <w:numFmt w:val="lowerRoman"/>
      <w:lvlText w:val="%3."/>
      <w:lvlJc w:val="right"/>
      <w:pPr>
        <w:ind w:left="2160" w:hanging="180"/>
      </w:pPr>
    </w:lvl>
    <w:lvl w:ilvl="3" w:tplc="7A4C261A">
      <w:start w:val="1"/>
      <w:numFmt w:val="decimal"/>
      <w:lvlText w:val="%4."/>
      <w:lvlJc w:val="left"/>
      <w:pPr>
        <w:ind w:left="2880" w:hanging="360"/>
      </w:pPr>
    </w:lvl>
    <w:lvl w:ilvl="4" w:tplc="10BEC6FE">
      <w:start w:val="1"/>
      <w:numFmt w:val="lowerLetter"/>
      <w:lvlText w:val="%5."/>
      <w:lvlJc w:val="left"/>
      <w:pPr>
        <w:ind w:left="3600" w:hanging="360"/>
      </w:pPr>
    </w:lvl>
    <w:lvl w:ilvl="5" w:tplc="A1E431CE">
      <w:start w:val="1"/>
      <w:numFmt w:val="lowerRoman"/>
      <w:lvlText w:val="%6."/>
      <w:lvlJc w:val="right"/>
      <w:pPr>
        <w:ind w:left="4320" w:hanging="180"/>
      </w:pPr>
    </w:lvl>
    <w:lvl w:ilvl="6" w:tplc="F318679C">
      <w:start w:val="1"/>
      <w:numFmt w:val="decimal"/>
      <w:lvlText w:val="%7."/>
      <w:lvlJc w:val="left"/>
      <w:pPr>
        <w:ind w:left="5040" w:hanging="360"/>
      </w:pPr>
    </w:lvl>
    <w:lvl w:ilvl="7" w:tplc="3A5419BC">
      <w:start w:val="1"/>
      <w:numFmt w:val="lowerLetter"/>
      <w:lvlText w:val="%8."/>
      <w:lvlJc w:val="left"/>
      <w:pPr>
        <w:ind w:left="5760" w:hanging="360"/>
      </w:pPr>
    </w:lvl>
    <w:lvl w:ilvl="8" w:tplc="B4FCBD38">
      <w:start w:val="1"/>
      <w:numFmt w:val="lowerRoman"/>
      <w:lvlText w:val="%9."/>
      <w:lvlJc w:val="right"/>
      <w:pPr>
        <w:ind w:left="6480" w:hanging="180"/>
      </w:pPr>
    </w:lvl>
  </w:abstractNum>
  <w:abstractNum w:abstractNumId="21" w15:restartNumberingAfterBreak="0">
    <w:nsid w:val="66DF38DA"/>
    <w:multiLevelType w:val="hybridMultilevel"/>
    <w:tmpl w:val="FFFFFFFF"/>
    <w:lvl w:ilvl="0" w:tplc="7938D2E4">
      <w:start w:val="1"/>
      <w:numFmt w:val="decimal"/>
      <w:lvlText w:val="%1."/>
      <w:lvlJc w:val="left"/>
      <w:pPr>
        <w:ind w:left="720" w:hanging="360"/>
      </w:pPr>
    </w:lvl>
    <w:lvl w:ilvl="1" w:tplc="08C6D268">
      <w:start w:val="1"/>
      <w:numFmt w:val="lowerLetter"/>
      <w:lvlText w:val="%2."/>
      <w:lvlJc w:val="left"/>
      <w:pPr>
        <w:ind w:left="1440" w:hanging="360"/>
      </w:pPr>
    </w:lvl>
    <w:lvl w:ilvl="2" w:tplc="6408E082">
      <w:start w:val="1"/>
      <w:numFmt w:val="lowerRoman"/>
      <w:lvlText w:val="%3."/>
      <w:lvlJc w:val="right"/>
      <w:pPr>
        <w:ind w:left="2160" w:hanging="180"/>
      </w:pPr>
    </w:lvl>
    <w:lvl w:ilvl="3" w:tplc="92707502">
      <w:start w:val="1"/>
      <w:numFmt w:val="decimal"/>
      <w:lvlText w:val="%4."/>
      <w:lvlJc w:val="left"/>
      <w:pPr>
        <w:ind w:left="2880" w:hanging="360"/>
      </w:pPr>
    </w:lvl>
    <w:lvl w:ilvl="4" w:tplc="5A861D6C">
      <w:start w:val="1"/>
      <w:numFmt w:val="lowerLetter"/>
      <w:lvlText w:val="%5."/>
      <w:lvlJc w:val="left"/>
      <w:pPr>
        <w:ind w:left="3600" w:hanging="360"/>
      </w:pPr>
    </w:lvl>
    <w:lvl w:ilvl="5" w:tplc="0BC2808A">
      <w:start w:val="1"/>
      <w:numFmt w:val="lowerRoman"/>
      <w:lvlText w:val="%6."/>
      <w:lvlJc w:val="right"/>
      <w:pPr>
        <w:ind w:left="4320" w:hanging="180"/>
      </w:pPr>
    </w:lvl>
    <w:lvl w:ilvl="6" w:tplc="A6101BCA">
      <w:start w:val="1"/>
      <w:numFmt w:val="decimal"/>
      <w:lvlText w:val="%7."/>
      <w:lvlJc w:val="left"/>
      <w:pPr>
        <w:ind w:left="5040" w:hanging="360"/>
      </w:pPr>
    </w:lvl>
    <w:lvl w:ilvl="7" w:tplc="7AC2FC36">
      <w:start w:val="1"/>
      <w:numFmt w:val="lowerLetter"/>
      <w:lvlText w:val="%8."/>
      <w:lvlJc w:val="left"/>
      <w:pPr>
        <w:ind w:left="5760" w:hanging="360"/>
      </w:pPr>
    </w:lvl>
    <w:lvl w:ilvl="8" w:tplc="55B80E70">
      <w:start w:val="1"/>
      <w:numFmt w:val="lowerRoman"/>
      <w:lvlText w:val="%9."/>
      <w:lvlJc w:val="right"/>
      <w:pPr>
        <w:ind w:left="6480" w:hanging="180"/>
      </w:pPr>
    </w:lvl>
  </w:abstractNum>
  <w:abstractNum w:abstractNumId="22" w15:restartNumberingAfterBreak="0">
    <w:nsid w:val="69AC3761"/>
    <w:multiLevelType w:val="hybridMultilevel"/>
    <w:tmpl w:val="66068A8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EB39CB"/>
    <w:multiLevelType w:val="hybridMultilevel"/>
    <w:tmpl w:val="FFFFFFFF"/>
    <w:lvl w:ilvl="0" w:tplc="D076FB80">
      <w:start w:val="7"/>
      <w:numFmt w:val="decimal"/>
      <w:lvlText w:val="%1."/>
      <w:lvlJc w:val="left"/>
      <w:pPr>
        <w:ind w:left="720" w:hanging="360"/>
      </w:pPr>
      <w:rPr>
        <w:rFonts w:hint="default" w:ascii="Arial" w:hAnsi="Arial"/>
      </w:rPr>
    </w:lvl>
    <w:lvl w:ilvl="1" w:tplc="04B00E3A">
      <w:start w:val="1"/>
      <w:numFmt w:val="lowerLetter"/>
      <w:lvlText w:val="%2."/>
      <w:lvlJc w:val="left"/>
      <w:pPr>
        <w:ind w:left="1440" w:hanging="360"/>
      </w:pPr>
    </w:lvl>
    <w:lvl w:ilvl="2" w:tplc="22824F90">
      <w:start w:val="1"/>
      <w:numFmt w:val="lowerRoman"/>
      <w:lvlText w:val="%3."/>
      <w:lvlJc w:val="right"/>
      <w:pPr>
        <w:ind w:left="2160" w:hanging="180"/>
      </w:pPr>
    </w:lvl>
    <w:lvl w:ilvl="3" w:tplc="A49ECFFC">
      <w:start w:val="1"/>
      <w:numFmt w:val="decimal"/>
      <w:lvlText w:val="%4."/>
      <w:lvlJc w:val="left"/>
      <w:pPr>
        <w:ind w:left="2880" w:hanging="360"/>
      </w:pPr>
    </w:lvl>
    <w:lvl w:ilvl="4" w:tplc="8DB61E3E">
      <w:start w:val="1"/>
      <w:numFmt w:val="lowerLetter"/>
      <w:lvlText w:val="%5."/>
      <w:lvlJc w:val="left"/>
      <w:pPr>
        <w:ind w:left="3600" w:hanging="360"/>
      </w:pPr>
    </w:lvl>
    <w:lvl w:ilvl="5" w:tplc="A88ED820">
      <w:start w:val="1"/>
      <w:numFmt w:val="lowerRoman"/>
      <w:lvlText w:val="%6."/>
      <w:lvlJc w:val="right"/>
      <w:pPr>
        <w:ind w:left="4320" w:hanging="180"/>
      </w:pPr>
    </w:lvl>
    <w:lvl w:ilvl="6" w:tplc="D676F55E">
      <w:start w:val="1"/>
      <w:numFmt w:val="decimal"/>
      <w:lvlText w:val="%7."/>
      <w:lvlJc w:val="left"/>
      <w:pPr>
        <w:ind w:left="5040" w:hanging="360"/>
      </w:pPr>
    </w:lvl>
    <w:lvl w:ilvl="7" w:tplc="9F527826">
      <w:start w:val="1"/>
      <w:numFmt w:val="lowerLetter"/>
      <w:lvlText w:val="%8."/>
      <w:lvlJc w:val="left"/>
      <w:pPr>
        <w:ind w:left="5760" w:hanging="360"/>
      </w:pPr>
    </w:lvl>
    <w:lvl w:ilvl="8" w:tplc="E6420428">
      <w:start w:val="1"/>
      <w:numFmt w:val="lowerRoman"/>
      <w:lvlText w:val="%9."/>
      <w:lvlJc w:val="right"/>
      <w:pPr>
        <w:ind w:left="6480" w:hanging="180"/>
      </w:pPr>
    </w:lvl>
  </w:abstractNum>
  <w:abstractNum w:abstractNumId="24" w15:restartNumberingAfterBreak="0">
    <w:nsid w:val="73931352"/>
    <w:multiLevelType w:val="multilevel"/>
    <w:tmpl w:val="BF84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87C5FD"/>
    <w:multiLevelType w:val="hybridMultilevel"/>
    <w:tmpl w:val="396650E2"/>
    <w:lvl w:ilvl="0" w:tplc="64740D70">
      <w:start w:val="1"/>
      <w:numFmt w:val="decimal"/>
      <w:lvlText w:val="%1."/>
      <w:lvlJc w:val="left"/>
      <w:pPr>
        <w:ind w:left="720" w:hanging="360"/>
      </w:pPr>
    </w:lvl>
    <w:lvl w:ilvl="1" w:tplc="EA149586">
      <w:start w:val="1"/>
      <w:numFmt w:val="lowerLetter"/>
      <w:lvlText w:val="%2."/>
      <w:lvlJc w:val="left"/>
      <w:pPr>
        <w:ind w:left="1440" w:hanging="360"/>
      </w:pPr>
    </w:lvl>
    <w:lvl w:ilvl="2" w:tplc="D63EC69C">
      <w:start w:val="1"/>
      <w:numFmt w:val="lowerRoman"/>
      <w:lvlText w:val="%3."/>
      <w:lvlJc w:val="right"/>
      <w:pPr>
        <w:ind w:left="2160" w:hanging="180"/>
      </w:pPr>
    </w:lvl>
    <w:lvl w:ilvl="3" w:tplc="DE30716A">
      <w:start w:val="1"/>
      <w:numFmt w:val="decimal"/>
      <w:lvlText w:val="%4."/>
      <w:lvlJc w:val="left"/>
      <w:pPr>
        <w:ind w:left="2880" w:hanging="360"/>
      </w:pPr>
    </w:lvl>
    <w:lvl w:ilvl="4" w:tplc="66CAE18C">
      <w:start w:val="1"/>
      <w:numFmt w:val="lowerLetter"/>
      <w:lvlText w:val="%5."/>
      <w:lvlJc w:val="left"/>
      <w:pPr>
        <w:ind w:left="3600" w:hanging="360"/>
      </w:pPr>
    </w:lvl>
    <w:lvl w:ilvl="5" w:tplc="6CC2CEB2">
      <w:start w:val="1"/>
      <w:numFmt w:val="lowerRoman"/>
      <w:lvlText w:val="%6."/>
      <w:lvlJc w:val="right"/>
      <w:pPr>
        <w:ind w:left="4320" w:hanging="180"/>
      </w:pPr>
    </w:lvl>
    <w:lvl w:ilvl="6" w:tplc="4238F494">
      <w:start w:val="1"/>
      <w:numFmt w:val="decimal"/>
      <w:lvlText w:val="%7."/>
      <w:lvlJc w:val="left"/>
      <w:pPr>
        <w:ind w:left="5040" w:hanging="360"/>
      </w:pPr>
    </w:lvl>
    <w:lvl w:ilvl="7" w:tplc="6122E9FC">
      <w:start w:val="1"/>
      <w:numFmt w:val="lowerLetter"/>
      <w:lvlText w:val="%8."/>
      <w:lvlJc w:val="left"/>
      <w:pPr>
        <w:ind w:left="5760" w:hanging="360"/>
      </w:pPr>
    </w:lvl>
    <w:lvl w:ilvl="8" w:tplc="2F982804">
      <w:start w:val="1"/>
      <w:numFmt w:val="lowerRoman"/>
      <w:lvlText w:val="%9."/>
      <w:lvlJc w:val="right"/>
      <w:pPr>
        <w:ind w:left="6480" w:hanging="180"/>
      </w:pPr>
    </w:lvl>
  </w:abstractNum>
  <w:abstractNum w:abstractNumId="26" w15:restartNumberingAfterBreak="0">
    <w:nsid w:val="7E43E68B"/>
    <w:multiLevelType w:val="hybridMultilevel"/>
    <w:tmpl w:val="93AEF826"/>
    <w:lvl w:ilvl="0" w:tplc="754A3346">
      <w:start w:val="1"/>
      <w:numFmt w:val="decimal"/>
      <w:lvlText w:val="%1."/>
      <w:lvlJc w:val="left"/>
      <w:pPr>
        <w:ind w:left="720" w:hanging="360"/>
      </w:pPr>
    </w:lvl>
    <w:lvl w:ilvl="1" w:tplc="4E162FD4">
      <w:start w:val="1"/>
      <w:numFmt w:val="lowerLetter"/>
      <w:lvlText w:val="%2."/>
      <w:lvlJc w:val="left"/>
      <w:pPr>
        <w:ind w:left="1440" w:hanging="360"/>
      </w:pPr>
    </w:lvl>
    <w:lvl w:ilvl="2" w:tplc="3BFCADF6">
      <w:start w:val="1"/>
      <w:numFmt w:val="lowerRoman"/>
      <w:lvlText w:val="%3."/>
      <w:lvlJc w:val="right"/>
      <w:pPr>
        <w:ind w:left="2160" w:hanging="180"/>
      </w:pPr>
    </w:lvl>
    <w:lvl w:ilvl="3" w:tplc="67FCA250">
      <w:start w:val="1"/>
      <w:numFmt w:val="decimal"/>
      <w:lvlText w:val="%4."/>
      <w:lvlJc w:val="left"/>
      <w:pPr>
        <w:ind w:left="2880" w:hanging="360"/>
      </w:pPr>
    </w:lvl>
    <w:lvl w:ilvl="4" w:tplc="4F8044D4">
      <w:start w:val="1"/>
      <w:numFmt w:val="lowerLetter"/>
      <w:lvlText w:val="%5."/>
      <w:lvlJc w:val="left"/>
      <w:pPr>
        <w:ind w:left="3600" w:hanging="360"/>
      </w:pPr>
    </w:lvl>
    <w:lvl w:ilvl="5" w:tplc="D8DC106C">
      <w:start w:val="1"/>
      <w:numFmt w:val="lowerRoman"/>
      <w:lvlText w:val="%6."/>
      <w:lvlJc w:val="right"/>
      <w:pPr>
        <w:ind w:left="4320" w:hanging="180"/>
      </w:pPr>
    </w:lvl>
    <w:lvl w:ilvl="6" w:tplc="504AA410">
      <w:start w:val="1"/>
      <w:numFmt w:val="decimal"/>
      <w:lvlText w:val="%7."/>
      <w:lvlJc w:val="left"/>
      <w:pPr>
        <w:ind w:left="5040" w:hanging="360"/>
      </w:pPr>
    </w:lvl>
    <w:lvl w:ilvl="7" w:tplc="82C41D74">
      <w:start w:val="1"/>
      <w:numFmt w:val="lowerLetter"/>
      <w:lvlText w:val="%8."/>
      <w:lvlJc w:val="left"/>
      <w:pPr>
        <w:ind w:left="5760" w:hanging="360"/>
      </w:pPr>
    </w:lvl>
    <w:lvl w:ilvl="8" w:tplc="2EA24A62">
      <w:start w:val="1"/>
      <w:numFmt w:val="lowerRoman"/>
      <w:lvlText w:val="%9."/>
      <w:lvlJc w:val="right"/>
      <w:pPr>
        <w:ind w:left="6480" w:hanging="180"/>
      </w:pPr>
    </w:lvl>
  </w:abstractNum>
  <w:num w:numId="1" w16cid:durableId="1480270653">
    <w:abstractNumId w:val="25"/>
  </w:num>
  <w:num w:numId="2" w16cid:durableId="1095059495">
    <w:abstractNumId w:val="18"/>
  </w:num>
  <w:num w:numId="3" w16cid:durableId="1958293201">
    <w:abstractNumId w:val="12"/>
  </w:num>
  <w:num w:numId="4" w16cid:durableId="1746107952">
    <w:abstractNumId w:val="26"/>
  </w:num>
  <w:num w:numId="5" w16cid:durableId="261577163">
    <w:abstractNumId w:val="19"/>
  </w:num>
  <w:num w:numId="6" w16cid:durableId="937834889">
    <w:abstractNumId w:val="14"/>
  </w:num>
  <w:num w:numId="7" w16cid:durableId="485628128">
    <w:abstractNumId w:val="17"/>
  </w:num>
  <w:num w:numId="8" w16cid:durableId="406003703">
    <w:abstractNumId w:val="16"/>
  </w:num>
  <w:num w:numId="9" w16cid:durableId="819464566">
    <w:abstractNumId w:val="11"/>
  </w:num>
  <w:num w:numId="10" w16cid:durableId="1127550660">
    <w:abstractNumId w:val="21"/>
  </w:num>
  <w:num w:numId="11" w16cid:durableId="1141340777">
    <w:abstractNumId w:val="4"/>
  </w:num>
  <w:num w:numId="12" w16cid:durableId="1684937739">
    <w:abstractNumId w:val="0"/>
  </w:num>
  <w:num w:numId="13" w16cid:durableId="942036932">
    <w:abstractNumId w:val="8"/>
  </w:num>
  <w:num w:numId="14" w16cid:durableId="1606691931">
    <w:abstractNumId w:val="23"/>
  </w:num>
  <w:num w:numId="15" w16cid:durableId="1944418298">
    <w:abstractNumId w:val="20"/>
  </w:num>
  <w:num w:numId="16" w16cid:durableId="58872511">
    <w:abstractNumId w:val="7"/>
  </w:num>
  <w:num w:numId="17" w16cid:durableId="1758863283">
    <w:abstractNumId w:val="1"/>
  </w:num>
  <w:num w:numId="18" w16cid:durableId="2092727081">
    <w:abstractNumId w:val="9"/>
  </w:num>
  <w:num w:numId="19" w16cid:durableId="1801879309">
    <w:abstractNumId w:val="13"/>
  </w:num>
  <w:num w:numId="20" w16cid:durableId="634990315">
    <w:abstractNumId w:val="6"/>
  </w:num>
  <w:num w:numId="21" w16cid:durableId="233442422">
    <w:abstractNumId w:val="5"/>
  </w:num>
  <w:num w:numId="22" w16cid:durableId="960956318">
    <w:abstractNumId w:val="15"/>
  </w:num>
  <w:num w:numId="23" w16cid:durableId="717167376">
    <w:abstractNumId w:val="22"/>
  </w:num>
  <w:num w:numId="24" w16cid:durableId="1682197647">
    <w:abstractNumId w:val="10"/>
  </w:num>
  <w:num w:numId="25" w16cid:durableId="1036853079">
    <w:abstractNumId w:val="17"/>
    <w:lvlOverride w:ilvl="0">
      <w:startOverride w:val="1"/>
    </w:lvlOverride>
  </w:num>
  <w:num w:numId="26" w16cid:durableId="1619264596">
    <w:abstractNumId w:val="10"/>
  </w:num>
  <w:num w:numId="27" w16cid:durableId="397169538">
    <w:abstractNumId w:val="2"/>
  </w:num>
  <w:num w:numId="28" w16cid:durableId="1294872783">
    <w:abstractNumId w:val="24"/>
  </w:num>
  <w:num w:numId="29" w16cid:durableId="751894766">
    <w:abstractNumId w:val="3"/>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attachedTemplate r:id="rId1"/>
  <w:trackRevisions w:val="false"/>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6E"/>
    <w:rsid w:val="00002377"/>
    <w:rsid w:val="00002FDB"/>
    <w:rsid w:val="00005798"/>
    <w:rsid w:val="00005DA6"/>
    <w:rsid w:val="00007F90"/>
    <w:rsid w:val="00011EC9"/>
    <w:rsid w:val="00011F84"/>
    <w:rsid w:val="00012D7C"/>
    <w:rsid w:val="0001786D"/>
    <w:rsid w:val="00017B3E"/>
    <w:rsid w:val="00021FD9"/>
    <w:rsid w:val="0002482E"/>
    <w:rsid w:val="00025107"/>
    <w:rsid w:val="00030457"/>
    <w:rsid w:val="0003063F"/>
    <w:rsid w:val="00031108"/>
    <w:rsid w:val="0003299B"/>
    <w:rsid w:val="00032B67"/>
    <w:rsid w:val="0003390F"/>
    <w:rsid w:val="00035879"/>
    <w:rsid w:val="00036272"/>
    <w:rsid w:val="00041BC1"/>
    <w:rsid w:val="0004428A"/>
    <w:rsid w:val="000473C1"/>
    <w:rsid w:val="00050324"/>
    <w:rsid w:val="0005057B"/>
    <w:rsid w:val="00051DCA"/>
    <w:rsid w:val="00052EF0"/>
    <w:rsid w:val="00055CC7"/>
    <w:rsid w:val="00057AF4"/>
    <w:rsid w:val="00060706"/>
    <w:rsid w:val="000617FE"/>
    <w:rsid w:val="00065823"/>
    <w:rsid w:val="0006592D"/>
    <w:rsid w:val="00066442"/>
    <w:rsid w:val="00066C49"/>
    <w:rsid w:val="000777D1"/>
    <w:rsid w:val="00081D8B"/>
    <w:rsid w:val="000843B8"/>
    <w:rsid w:val="00085BB7"/>
    <w:rsid w:val="00091001"/>
    <w:rsid w:val="00095706"/>
    <w:rsid w:val="000A0150"/>
    <w:rsid w:val="000A3ECE"/>
    <w:rsid w:val="000A6438"/>
    <w:rsid w:val="000A647F"/>
    <w:rsid w:val="000A68A1"/>
    <w:rsid w:val="000A6BEF"/>
    <w:rsid w:val="000A7C6C"/>
    <w:rsid w:val="000B07F7"/>
    <w:rsid w:val="000B0904"/>
    <w:rsid w:val="000B1E73"/>
    <w:rsid w:val="000B29A4"/>
    <w:rsid w:val="000B44AE"/>
    <w:rsid w:val="000B4694"/>
    <w:rsid w:val="000B6844"/>
    <w:rsid w:val="000B7BA1"/>
    <w:rsid w:val="000C06AC"/>
    <w:rsid w:val="000C10CE"/>
    <w:rsid w:val="000C130B"/>
    <w:rsid w:val="000C30F3"/>
    <w:rsid w:val="000C4283"/>
    <w:rsid w:val="000C5725"/>
    <w:rsid w:val="000C5E9D"/>
    <w:rsid w:val="000C7054"/>
    <w:rsid w:val="000D0A7C"/>
    <w:rsid w:val="000D4AB3"/>
    <w:rsid w:val="000D72D1"/>
    <w:rsid w:val="000E005C"/>
    <w:rsid w:val="000E1984"/>
    <w:rsid w:val="000E2AAC"/>
    <w:rsid w:val="000E4B0A"/>
    <w:rsid w:val="000E63C9"/>
    <w:rsid w:val="000F0050"/>
    <w:rsid w:val="000F1B4D"/>
    <w:rsid w:val="000F226D"/>
    <w:rsid w:val="00100C40"/>
    <w:rsid w:val="00101D0D"/>
    <w:rsid w:val="00106C69"/>
    <w:rsid w:val="00107712"/>
    <w:rsid w:val="00107EC7"/>
    <w:rsid w:val="001126BB"/>
    <w:rsid w:val="00113C50"/>
    <w:rsid w:val="00116438"/>
    <w:rsid w:val="0012295E"/>
    <w:rsid w:val="00124BF0"/>
    <w:rsid w:val="001255F4"/>
    <w:rsid w:val="001302A6"/>
    <w:rsid w:val="001307AB"/>
    <w:rsid w:val="00130D9C"/>
    <w:rsid w:val="00130E9D"/>
    <w:rsid w:val="00131A88"/>
    <w:rsid w:val="00132755"/>
    <w:rsid w:val="00133795"/>
    <w:rsid w:val="001338F0"/>
    <w:rsid w:val="00136CA0"/>
    <w:rsid w:val="001374E9"/>
    <w:rsid w:val="00140BFF"/>
    <w:rsid w:val="001429D3"/>
    <w:rsid w:val="00142D1D"/>
    <w:rsid w:val="0015035D"/>
    <w:rsid w:val="00150A6D"/>
    <w:rsid w:val="00153DD7"/>
    <w:rsid w:val="00157638"/>
    <w:rsid w:val="001623C3"/>
    <w:rsid w:val="00163C05"/>
    <w:rsid w:val="00164B1B"/>
    <w:rsid w:val="00164C31"/>
    <w:rsid w:val="00165918"/>
    <w:rsid w:val="00165AAF"/>
    <w:rsid w:val="001673EB"/>
    <w:rsid w:val="00167FF9"/>
    <w:rsid w:val="00171946"/>
    <w:rsid w:val="0017399A"/>
    <w:rsid w:val="00173C84"/>
    <w:rsid w:val="00174CAC"/>
    <w:rsid w:val="001769C0"/>
    <w:rsid w:val="001853EB"/>
    <w:rsid w:val="00185B35"/>
    <w:rsid w:val="00185DE2"/>
    <w:rsid w:val="00187B46"/>
    <w:rsid w:val="00191408"/>
    <w:rsid w:val="00191EA8"/>
    <w:rsid w:val="00191F76"/>
    <w:rsid w:val="0019392F"/>
    <w:rsid w:val="00195DC2"/>
    <w:rsid w:val="00196AA6"/>
    <w:rsid w:val="00197352"/>
    <w:rsid w:val="001A3844"/>
    <w:rsid w:val="001A5095"/>
    <w:rsid w:val="001A6E58"/>
    <w:rsid w:val="001B015C"/>
    <w:rsid w:val="001B0D2D"/>
    <w:rsid w:val="001B11C5"/>
    <w:rsid w:val="001B28AB"/>
    <w:rsid w:val="001B33E6"/>
    <w:rsid w:val="001C048C"/>
    <w:rsid w:val="001C1DD4"/>
    <w:rsid w:val="001C1EDF"/>
    <w:rsid w:val="001C45FE"/>
    <w:rsid w:val="001C6186"/>
    <w:rsid w:val="001D017B"/>
    <w:rsid w:val="001D1E26"/>
    <w:rsid w:val="001D2C6F"/>
    <w:rsid w:val="001D4F10"/>
    <w:rsid w:val="001E1AD9"/>
    <w:rsid w:val="001E2045"/>
    <w:rsid w:val="001E2DD8"/>
    <w:rsid w:val="001E2E5C"/>
    <w:rsid w:val="001E2EA2"/>
    <w:rsid w:val="001E63F4"/>
    <w:rsid w:val="001E7974"/>
    <w:rsid w:val="001F037D"/>
    <w:rsid w:val="001F2A7B"/>
    <w:rsid w:val="001F2BC8"/>
    <w:rsid w:val="001F3F5B"/>
    <w:rsid w:val="001F57EA"/>
    <w:rsid w:val="001F5F6B"/>
    <w:rsid w:val="001F60BE"/>
    <w:rsid w:val="001F7FBB"/>
    <w:rsid w:val="0020177B"/>
    <w:rsid w:val="00204213"/>
    <w:rsid w:val="0020441A"/>
    <w:rsid w:val="00210172"/>
    <w:rsid w:val="00214AAC"/>
    <w:rsid w:val="0021609E"/>
    <w:rsid w:val="00216225"/>
    <w:rsid w:val="002164E9"/>
    <w:rsid w:val="00221A14"/>
    <w:rsid w:val="0022672E"/>
    <w:rsid w:val="00226EE8"/>
    <w:rsid w:val="0023020C"/>
    <w:rsid w:val="00233C48"/>
    <w:rsid w:val="002353FD"/>
    <w:rsid w:val="00236413"/>
    <w:rsid w:val="0023738B"/>
    <w:rsid w:val="00241418"/>
    <w:rsid w:val="00241D50"/>
    <w:rsid w:val="00242124"/>
    <w:rsid w:val="00243E41"/>
    <w:rsid w:val="00243EBC"/>
    <w:rsid w:val="00244990"/>
    <w:rsid w:val="00244CFE"/>
    <w:rsid w:val="00246A35"/>
    <w:rsid w:val="002506E9"/>
    <w:rsid w:val="00250ECD"/>
    <w:rsid w:val="002556DE"/>
    <w:rsid w:val="0026278B"/>
    <w:rsid w:val="002628A7"/>
    <w:rsid w:val="002644CD"/>
    <w:rsid w:val="002653C6"/>
    <w:rsid w:val="00265DAD"/>
    <w:rsid w:val="00266440"/>
    <w:rsid w:val="0026750C"/>
    <w:rsid w:val="0027004D"/>
    <w:rsid w:val="00272ACD"/>
    <w:rsid w:val="0027494C"/>
    <w:rsid w:val="002755F5"/>
    <w:rsid w:val="00276AB0"/>
    <w:rsid w:val="00280443"/>
    <w:rsid w:val="00281709"/>
    <w:rsid w:val="0028191B"/>
    <w:rsid w:val="00284348"/>
    <w:rsid w:val="00290627"/>
    <w:rsid w:val="00291BE8"/>
    <w:rsid w:val="00294AE3"/>
    <w:rsid w:val="002A3594"/>
    <w:rsid w:val="002A5F3B"/>
    <w:rsid w:val="002A6F24"/>
    <w:rsid w:val="002B3B38"/>
    <w:rsid w:val="002B5E5C"/>
    <w:rsid w:val="002B7E9E"/>
    <w:rsid w:val="002C0D9F"/>
    <w:rsid w:val="002C15F1"/>
    <w:rsid w:val="002C4FFB"/>
    <w:rsid w:val="002C5896"/>
    <w:rsid w:val="002C5C08"/>
    <w:rsid w:val="002C7476"/>
    <w:rsid w:val="002C74BE"/>
    <w:rsid w:val="002D2080"/>
    <w:rsid w:val="002D3230"/>
    <w:rsid w:val="002D3539"/>
    <w:rsid w:val="002D3D90"/>
    <w:rsid w:val="002D518D"/>
    <w:rsid w:val="002D5842"/>
    <w:rsid w:val="002E0753"/>
    <w:rsid w:val="002E0D39"/>
    <w:rsid w:val="002E134F"/>
    <w:rsid w:val="002E2C39"/>
    <w:rsid w:val="002E43AD"/>
    <w:rsid w:val="002E4D54"/>
    <w:rsid w:val="002F0A8D"/>
    <w:rsid w:val="002F3278"/>
    <w:rsid w:val="002F51F5"/>
    <w:rsid w:val="002F533D"/>
    <w:rsid w:val="002F584C"/>
    <w:rsid w:val="002F7CDC"/>
    <w:rsid w:val="00300DB0"/>
    <w:rsid w:val="00300DD1"/>
    <w:rsid w:val="003054A0"/>
    <w:rsid w:val="00310022"/>
    <w:rsid w:val="00311C7D"/>
    <w:rsid w:val="00312137"/>
    <w:rsid w:val="00313356"/>
    <w:rsid w:val="00317110"/>
    <w:rsid w:val="00317915"/>
    <w:rsid w:val="00317EF8"/>
    <w:rsid w:val="0032100D"/>
    <w:rsid w:val="00322A61"/>
    <w:rsid w:val="00323307"/>
    <w:rsid w:val="00323967"/>
    <w:rsid w:val="0032536E"/>
    <w:rsid w:val="00326346"/>
    <w:rsid w:val="00326604"/>
    <w:rsid w:val="00330359"/>
    <w:rsid w:val="00330532"/>
    <w:rsid w:val="003314B7"/>
    <w:rsid w:val="0033325E"/>
    <w:rsid w:val="00334AB4"/>
    <w:rsid w:val="00335CAE"/>
    <w:rsid w:val="003361BC"/>
    <w:rsid w:val="0033762F"/>
    <w:rsid w:val="003408FD"/>
    <w:rsid w:val="00344311"/>
    <w:rsid w:val="00344442"/>
    <w:rsid w:val="00345BC3"/>
    <w:rsid w:val="00351157"/>
    <w:rsid w:val="003511DA"/>
    <w:rsid w:val="00351377"/>
    <w:rsid w:val="00351DB0"/>
    <w:rsid w:val="00352F99"/>
    <w:rsid w:val="00354097"/>
    <w:rsid w:val="00361CE3"/>
    <w:rsid w:val="00363ED6"/>
    <w:rsid w:val="00366734"/>
    <w:rsid w:val="00366996"/>
    <w:rsid w:val="00366C7E"/>
    <w:rsid w:val="0037234B"/>
    <w:rsid w:val="00373C4E"/>
    <w:rsid w:val="003740ED"/>
    <w:rsid w:val="003745A0"/>
    <w:rsid w:val="00377C83"/>
    <w:rsid w:val="003825D5"/>
    <w:rsid w:val="00382E3C"/>
    <w:rsid w:val="00384EA3"/>
    <w:rsid w:val="0038539B"/>
    <w:rsid w:val="003906B0"/>
    <w:rsid w:val="00391A05"/>
    <w:rsid w:val="00391DA7"/>
    <w:rsid w:val="00392364"/>
    <w:rsid w:val="0039283C"/>
    <w:rsid w:val="00392FE3"/>
    <w:rsid w:val="0039481F"/>
    <w:rsid w:val="003A02CD"/>
    <w:rsid w:val="003A16D0"/>
    <w:rsid w:val="003A21F4"/>
    <w:rsid w:val="003A27EE"/>
    <w:rsid w:val="003A39A1"/>
    <w:rsid w:val="003A3E1C"/>
    <w:rsid w:val="003A5360"/>
    <w:rsid w:val="003B402B"/>
    <w:rsid w:val="003B72F7"/>
    <w:rsid w:val="003B7F6E"/>
    <w:rsid w:val="003C10D0"/>
    <w:rsid w:val="003C158F"/>
    <w:rsid w:val="003C2191"/>
    <w:rsid w:val="003C2FCC"/>
    <w:rsid w:val="003C5E2C"/>
    <w:rsid w:val="003C69E3"/>
    <w:rsid w:val="003D216E"/>
    <w:rsid w:val="003D2CBF"/>
    <w:rsid w:val="003D3863"/>
    <w:rsid w:val="003D5D16"/>
    <w:rsid w:val="003D791F"/>
    <w:rsid w:val="003E0428"/>
    <w:rsid w:val="003E19AD"/>
    <w:rsid w:val="003E35E3"/>
    <w:rsid w:val="003E4248"/>
    <w:rsid w:val="003E457E"/>
    <w:rsid w:val="003E5B77"/>
    <w:rsid w:val="003E5DB2"/>
    <w:rsid w:val="003E6543"/>
    <w:rsid w:val="003E6FCF"/>
    <w:rsid w:val="003E7202"/>
    <w:rsid w:val="003F194E"/>
    <w:rsid w:val="003F28BE"/>
    <w:rsid w:val="003F3907"/>
    <w:rsid w:val="003F3FE2"/>
    <w:rsid w:val="003F4A37"/>
    <w:rsid w:val="003F5619"/>
    <w:rsid w:val="003F6B09"/>
    <w:rsid w:val="00400ED0"/>
    <w:rsid w:val="004022DC"/>
    <w:rsid w:val="004023CE"/>
    <w:rsid w:val="004033D1"/>
    <w:rsid w:val="00403946"/>
    <w:rsid w:val="00405667"/>
    <w:rsid w:val="00405917"/>
    <w:rsid w:val="004075AB"/>
    <w:rsid w:val="004110DE"/>
    <w:rsid w:val="00411322"/>
    <w:rsid w:val="0041153A"/>
    <w:rsid w:val="0041362E"/>
    <w:rsid w:val="004136EF"/>
    <w:rsid w:val="00414245"/>
    <w:rsid w:val="004154F0"/>
    <w:rsid w:val="00415D22"/>
    <w:rsid w:val="00416277"/>
    <w:rsid w:val="004179A2"/>
    <w:rsid w:val="004209FC"/>
    <w:rsid w:val="00420C60"/>
    <w:rsid w:val="004215E1"/>
    <w:rsid w:val="00421877"/>
    <w:rsid w:val="00424FA9"/>
    <w:rsid w:val="0042512A"/>
    <w:rsid w:val="004256F2"/>
    <w:rsid w:val="00433F7C"/>
    <w:rsid w:val="00434289"/>
    <w:rsid w:val="00435078"/>
    <w:rsid w:val="00435F8D"/>
    <w:rsid w:val="004368B4"/>
    <w:rsid w:val="00437154"/>
    <w:rsid w:val="00437B98"/>
    <w:rsid w:val="0044085A"/>
    <w:rsid w:val="00442B77"/>
    <w:rsid w:val="00442D12"/>
    <w:rsid w:val="004439C9"/>
    <w:rsid w:val="00443AFB"/>
    <w:rsid w:val="0044610D"/>
    <w:rsid w:val="00446A3F"/>
    <w:rsid w:val="00447109"/>
    <w:rsid w:val="00450B76"/>
    <w:rsid w:val="00452E49"/>
    <w:rsid w:val="00452E93"/>
    <w:rsid w:val="004541EC"/>
    <w:rsid w:val="004553F8"/>
    <w:rsid w:val="004622B1"/>
    <w:rsid w:val="00462CF3"/>
    <w:rsid w:val="00462D26"/>
    <w:rsid w:val="00464113"/>
    <w:rsid w:val="00465982"/>
    <w:rsid w:val="00470990"/>
    <w:rsid w:val="00471618"/>
    <w:rsid w:val="004728BC"/>
    <w:rsid w:val="0048025F"/>
    <w:rsid w:val="00480EA8"/>
    <w:rsid w:val="00481254"/>
    <w:rsid w:val="00482294"/>
    <w:rsid w:val="00483DFE"/>
    <w:rsid w:val="00484CB0"/>
    <w:rsid w:val="00485655"/>
    <w:rsid w:val="004869E6"/>
    <w:rsid w:val="00486D7A"/>
    <w:rsid w:val="00490E65"/>
    <w:rsid w:val="004910BD"/>
    <w:rsid w:val="00491A3D"/>
    <w:rsid w:val="004925FB"/>
    <w:rsid w:val="00496ECE"/>
    <w:rsid w:val="00497049"/>
    <w:rsid w:val="004A040D"/>
    <w:rsid w:val="004A0520"/>
    <w:rsid w:val="004A1370"/>
    <w:rsid w:val="004A21EB"/>
    <w:rsid w:val="004A2DC0"/>
    <w:rsid w:val="004A30E4"/>
    <w:rsid w:val="004A4985"/>
    <w:rsid w:val="004A5E70"/>
    <w:rsid w:val="004A5ED3"/>
    <w:rsid w:val="004A6153"/>
    <w:rsid w:val="004A6F8F"/>
    <w:rsid w:val="004B109B"/>
    <w:rsid w:val="004B21A5"/>
    <w:rsid w:val="004B382D"/>
    <w:rsid w:val="004B4BD0"/>
    <w:rsid w:val="004B4F11"/>
    <w:rsid w:val="004B61B2"/>
    <w:rsid w:val="004C29F0"/>
    <w:rsid w:val="004C2D3D"/>
    <w:rsid w:val="004C5890"/>
    <w:rsid w:val="004D1977"/>
    <w:rsid w:val="004D23B8"/>
    <w:rsid w:val="004D2A50"/>
    <w:rsid w:val="004D6FA5"/>
    <w:rsid w:val="004D7246"/>
    <w:rsid w:val="004D792E"/>
    <w:rsid w:val="004E0C6A"/>
    <w:rsid w:val="004E3EF3"/>
    <w:rsid w:val="004E40A9"/>
    <w:rsid w:val="004E58FF"/>
    <w:rsid w:val="004E7637"/>
    <w:rsid w:val="004F08E1"/>
    <w:rsid w:val="004F27EC"/>
    <w:rsid w:val="004F27FE"/>
    <w:rsid w:val="004F4BA7"/>
    <w:rsid w:val="004F6BE6"/>
    <w:rsid w:val="00501FD3"/>
    <w:rsid w:val="005037F0"/>
    <w:rsid w:val="005044C5"/>
    <w:rsid w:val="00507093"/>
    <w:rsid w:val="005114EB"/>
    <w:rsid w:val="00511BA4"/>
    <w:rsid w:val="005159FA"/>
    <w:rsid w:val="00516A86"/>
    <w:rsid w:val="005212A2"/>
    <w:rsid w:val="00521652"/>
    <w:rsid w:val="00522BE2"/>
    <w:rsid w:val="00522BF5"/>
    <w:rsid w:val="00524C09"/>
    <w:rsid w:val="00525799"/>
    <w:rsid w:val="00526980"/>
    <w:rsid w:val="005275F6"/>
    <w:rsid w:val="0053035A"/>
    <w:rsid w:val="0053101D"/>
    <w:rsid w:val="00532BA8"/>
    <w:rsid w:val="00534BCB"/>
    <w:rsid w:val="00536386"/>
    <w:rsid w:val="00536A60"/>
    <w:rsid w:val="005424D1"/>
    <w:rsid w:val="005427AA"/>
    <w:rsid w:val="00542900"/>
    <w:rsid w:val="00546F1A"/>
    <w:rsid w:val="00547BC3"/>
    <w:rsid w:val="00550036"/>
    <w:rsid w:val="00551732"/>
    <w:rsid w:val="00553B08"/>
    <w:rsid w:val="00553CB0"/>
    <w:rsid w:val="005540D5"/>
    <w:rsid w:val="00555B03"/>
    <w:rsid w:val="005622E3"/>
    <w:rsid w:val="00562357"/>
    <w:rsid w:val="00566E37"/>
    <w:rsid w:val="00567C95"/>
    <w:rsid w:val="00570524"/>
    <w:rsid w:val="00572102"/>
    <w:rsid w:val="005739BC"/>
    <w:rsid w:val="00575FBD"/>
    <w:rsid w:val="00577446"/>
    <w:rsid w:val="0058233D"/>
    <w:rsid w:val="00582E8F"/>
    <w:rsid w:val="0058579C"/>
    <w:rsid w:val="00585B45"/>
    <w:rsid w:val="00586119"/>
    <w:rsid w:val="005906BF"/>
    <w:rsid w:val="00590911"/>
    <w:rsid w:val="00591059"/>
    <w:rsid w:val="00591CA3"/>
    <w:rsid w:val="0059238B"/>
    <w:rsid w:val="00592E7B"/>
    <w:rsid w:val="00594E79"/>
    <w:rsid w:val="00597AE9"/>
    <w:rsid w:val="005A0857"/>
    <w:rsid w:val="005A29C3"/>
    <w:rsid w:val="005A332B"/>
    <w:rsid w:val="005A3D40"/>
    <w:rsid w:val="005A5613"/>
    <w:rsid w:val="005A57D5"/>
    <w:rsid w:val="005A7EC5"/>
    <w:rsid w:val="005B0034"/>
    <w:rsid w:val="005B1B5B"/>
    <w:rsid w:val="005B32F4"/>
    <w:rsid w:val="005B6426"/>
    <w:rsid w:val="005C09B3"/>
    <w:rsid w:val="005C1325"/>
    <w:rsid w:val="005C1482"/>
    <w:rsid w:val="005C15B7"/>
    <w:rsid w:val="005C20A1"/>
    <w:rsid w:val="005C2C8C"/>
    <w:rsid w:val="005C2E3C"/>
    <w:rsid w:val="005C3C99"/>
    <w:rsid w:val="005C6B8E"/>
    <w:rsid w:val="005D123D"/>
    <w:rsid w:val="005D131F"/>
    <w:rsid w:val="005D1730"/>
    <w:rsid w:val="005D31D4"/>
    <w:rsid w:val="005D48C4"/>
    <w:rsid w:val="005E0A50"/>
    <w:rsid w:val="005E3802"/>
    <w:rsid w:val="005E3C4E"/>
    <w:rsid w:val="005E53BD"/>
    <w:rsid w:val="005E56EC"/>
    <w:rsid w:val="005E6F6B"/>
    <w:rsid w:val="005F0009"/>
    <w:rsid w:val="005F07FE"/>
    <w:rsid w:val="005F1BB0"/>
    <w:rsid w:val="005F37CC"/>
    <w:rsid w:val="005F490A"/>
    <w:rsid w:val="005F6C09"/>
    <w:rsid w:val="005F6EB0"/>
    <w:rsid w:val="005F7175"/>
    <w:rsid w:val="00605337"/>
    <w:rsid w:val="00606124"/>
    <w:rsid w:val="006070CA"/>
    <w:rsid w:val="00607CFB"/>
    <w:rsid w:val="00610E13"/>
    <w:rsid w:val="00610FF1"/>
    <w:rsid w:val="00611897"/>
    <w:rsid w:val="0061194E"/>
    <w:rsid w:val="006132C3"/>
    <w:rsid w:val="00617556"/>
    <w:rsid w:val="006179F7"/>
    <w:rsid w:val="00617EF5"/>
    <w:rsid w:val="00623CCA"/>
    <w:rsid w:val="00631FD7"/>
    <w:rsid w:val="00632AB1"/>
    <w:rsid w:val="00633DE7"/>
    <w:rsid w:val="006409F2"/>
    <w:rsid w:val="006423EE"/>
    <w:rsid w:val="006472F0"/>
    <w:rsid w:val="00651F9B"/>
    <w:rsid w:val="00654220"/>
    <w:rsid w:val="00655F33"/>
    <w:rsid w:val="00656307"/>
    <w:rsid w:val="00656C4D"/>
    <w:rsid w:val="00660D93"/>
    <w:rsid w:val="006621A7"/>
    <w:rsid w:val="00663E94"/>
    <w:rsid w:val="00663ED8"/>
    <w:rsid w:val="00663F35"/>
    <w:rsid w:val="006677A4"/>
    <w:rsid w:val="00670013"/>
    <w:rsid w:val="00670320"/>
    <w:rsid w:val="00672BCE"/>
    <w:rsid w:val="00673B26"/>
    <w:rsid w:val="006751F5"/>
    <w:rsid w:val="006768A1"/>
    <w:rsid w:val="0067724C"/>
    <w:rsid w:val="00680E1D"/>
    <w:rsid w:val="00680E67"/>
    <w:rsid w:val="00681E8E"/>
    <w:rsid w:val="00682EE1"/>
    <w:rsid w:val="00683319"/>
    <w:rsid w:val="00683D6C"/>
    <w:rsid w:val="00684FE2"/>
    <w:rsid w:val="00685B79"/>
    <w:rsid w:val="00686DFC"/>
    <w:rsid w:val="0069250B"/>
    <w:rsid w:val="00693EC9"/>
    <w:rsid w:val="00694B47"/>
    <w:rsid w:val="00695A49"/>
    <w:rsid w:val="00696091"/>
    <w:rsid w:val="0069779A"/>
    <w:rsid w:val="006A0CC1"/>
    <w:rsid w:val="006A687B"/>
    <w:rsid w:val="006B06F5"/>
    <w:rsid w:val="006B3A6B"/>
    <w:rsid w:val="006B4C8D"/>
    <w:rsid w:val="006B6FAA"/>
    <w:rsid w:val="006B76AF"/>
    <w:rsid w:val="006C352F"/>
    <w:rsid w:val="006C35F2"/>
    <w:rsid w:val="006C4FCB"/>
    <w:rsid w:val="006C618C"/>
    <w:rsid w:val="006C789E"/>
    <w:rsid w:val="006C78A5"/>
    <w:rsid w:val="006D031B"/>
    <w:rsid w:val="006D128F"/>
    <w:rsid w:val="006E041E"/>
    <w:rsid w:val="006E261D"/>
    <w:rsid w:val="006E26FE"/>
    <w:rsid w:val="006E3617"/>
    <w:rsid w:val="006E43E8"/>
    <w:rsid w:val="006E4FBD"/>
    <w:rsid w:val="006E52F8"/>
    <w:rsid w:val="006E5716"/>
    <w:rsid w:val="006F0024"/>
    <w:rsid w:val="006F636E"/>
    <w:rsid w:val="006F6EB0"/>
    <w:rsid w:val="0070174D"/>
    <w:rsid w:val="00703EEF"/>
    <w:rsid w:val="00704194"/>
    <w:rsid w:val="00710CC3"/>
    <w:rsid w:val="007136B3"/>
    <w:rsid w:val="0071431D"/>
    <w:rsid w:val="00716A93"/>
    <w:rsid w:val="0071730D"/>
    <w:rsid w:val="00721339"/>
    <w:rsid w:val="007214F3"/>
    <w:rsid w:val="0072201B"/>
    <w:rsid w:val="007228BF"/>
    <w:rsid w:val="0072495B"/>
    <w:rsid w:val="00724BA2"/>
    <w:rsid w:val="00726C9E"/>
    <w:rsid w:val="007302B3"/>
    <w:rsid w:val="00730733"/>
    <w:rsid w:val="00730E3A"/>
    <w:rsid w:val="00731BFF"/>
    <w:rsid w:val="00733CFB"/>
    <w:rsid w:val="00736A20"/>
    <w:rsid w:val="00736AAF"/>
    <w:rsid w:val="00737C88"/>
    <w:rsid w:val="0074015C"/>
    <w:rsid w:val="00741570"/>
    <w:rsid w:val="0074298A"/>
    <w:rsid w:val="00743609"/>
    <w:rsid w:val="007451C2"/>
    <w:rsid w:val="0074544E"/>
    <w:rsid w:val="00747171"/>
    <w:rsid w:val="00750C5F"/>
    <w:rsid w:val="0075664B"/>
    <w:rsid w:val="00757850"/>
    <w:rsid w:val="00757CC4"/>
    <w:rsid w:val="0076358B"/>
    <w:rsid w:val="00765B2A"/>
    <w:rsid w:val="00766B04"/>
    <w:rsid w:val="007673BB"/>
    <w:rsid w:val="007708AB"/>
    <w:rsid w:val="0077214C"/>
    <w:rsid w:val="0077271E"/>
    <w:rsid w:val="00772B44"/>
    <w:rsid w:val="0077404A"/>
    <w:rsid w:val="00774329"/>
    <w:rsid w:val="00775CF5"/>
    <w:rsid w:val="00776603"/>
    <w:rsid w:val="0077670E"/>
    <w:rsid w:val="0077702F"/>
    <w:rsid w:val="00782073"/>
    <w:rsid w:val="00783A34"/>
    <w:rsid w:val="007859C3"/>
    <w:rsid w:val="00793227"/>
    <w:rsid w:val="00793701"/>
    <w:rsid w:val="00796BEE"/>
    <w:rsid w:val="007976F4"/>
    <w:rsid w:val="007A1403"/>
    <w:rsid w:val="007A1D3C"/>
    <w:rsid w:val="007A25E2"/>
    <w:rsid w:val="007A368E"/>
    <w:rsid w:val="007A485E"/>
    <w:rsid w:val="007A65E1"/>
    <w:rsid w:val="007B0EBA"/>
    <w:rsid w:val="007B7A3F"/>
    <w:rsid w:val="007C058B"/>
    <w:rsid w:val="007C301A"/>
    <w:rsid w:val="007C6B52"/>
    <w:rsid w:val="007C6C6E"/>
    <w:rsid w:val="007D16C5"/>
    <w:rsid w:val="007D34C5"/>
    <w:rsid w:val="007D519A"/>
    <w:rsid w:val="007D6649"/>
    <w:rsid w:val="007E041C"/>
    <w:rsid w:val="007E2ECD"/>
    <w:rsid w:val="007E3987"/>
    <w:rsid w:val="007E4FA1"/>
    <w:rsid w:val="007E4FCA"/>
    <w:rsid w:val="007E587C"/>
    <w:rsid w:val="007E6738"/>
    <w:rsid w:val="007F1C3F"/>
    <w:rsid w:val="007F6F02"/>
    <w:rsid w:val="007F79BD"/>
    <w:rsid w:val="008002A4"/>
    <w:rsid w:val="00800A47"/>
    <w:rsid w:val="00801745"/>
    <w:rsid w:val="00804253"/>
    <w:rsid w:val="0080615B"/>
    <w:rsid w:val="00813AFA"/>
    <w:rsid w:val="00822AD5"/>
    <w:rsid w:val="00826BCB"/>
    <w:rsid w:val="00827136"/>
    <w:rsid w:val="0083082F"/>
    <w:rsid w:val="00831A06"/>
    <w:rsid w:val="00831E4D"/>
    <w:rsid w:val="0083416F"/>
    <w:rsid w:val="008357BF"/>
    <w:rsid w:val="00835BBE"/>
    <w:rsid w:val="00840D64"/>
    <w:rsid w:val="00840F9E"/>
    <w:rsid w:val="00841F04"/>
    <w:rsid w:val="00843169"/>
    <w:rsid w:val="00843CD1"/>
    <w:rsid w:val="0084512F"/>
    <w:rsid w:val="00847A05"/>
    <w:rsid w:val="00850024"/>
    <w:rsid w:val="008500DF"/>
    <w:rsid w:val="00853668"/>
    <w:rsid w:val="008551E7"/>
    <w:rsid w:val="008572B4"/>
    <w:rsid w:val="008604AB"/>
    <w:rsid w:val="00862FE4"/>
    <w:rsid w:val="0086389A"/>
    <w:rsid w:val="008640B5"/>
    <w:rsid w:val="00866FFA"/>
    <w:rsid w:val="00874451"/>
    <w:rsid w:val="00874BBE"/>
    <w:rsid w:val="00875603"/>
    <w:rsid w:val="0087600D"/>
    <w:rsid w:val="0087605E"/>
    <w:rsid w:val="00876C9F"/>
    <w:rsid w:val="0088046D"/>
    <w:rsid w:val="0088061F"/>
    <w:rsid w:val="00881AF6"/>
    <w:rsid w:val="008832FE"/>
    <w:rsid w:val="00884BD0"/>
    <w:rsid w:val="00884DC7"/>
    <w:rsid w:val="00885E41"/>
    <w:rsid w:val="00890953"/>
    <w:rsid w:val="00894699"/>
    <w:rsid w:val="008A1F40"/>
    <w:rsid w:val="008A495E"/>
    <w:rsid w:val="008A4F81"/>
    <w:rsid w:val="008B0227"/>
    <w:rsid w:val="008B1FEE"/>
    <w:rsid w:val="008B3F21"/>
    <w:rsid w:val="008B6A0E"/>
    <w:rsid w:val="008C104E"/>
    <w:rsid w:val="008C378D"/>
    <w:rsid w:val="008D1F05"/>
    <w:rsid w:val="008D5C57"/>
    <w:rsid w:val="008D7348"/>
    <w:rsid w:val="008E29B1"/>
    <w:rsid w:val="008E3430"/>
    <w:rsid w:val="008E3919"/>
    <w:rsid w:val="008E4196"/>
    <w:rsid w:val="008E7DCD"/>
    <w:rsid w:val="008F1193"/>
    <w:rsid w:val="008F5150"/>
    <w:rsid w:val="008F5F2D"/>
    <w:rsid w:val="008F6683"/>
    <w:rsid w:val="008F6C0E"/>
    <w:rsid w:val="00902EF9"/>
    <w:rsid w:val="00903C32"/>
    <w:rsid w:val="00903DAD"/>
    <w:rsid w:val="009045A9"/>
    <w:rsid w:val="009050BE"/>
    <w:rsid w:val="0090544A"/>
    <w:rsid w:val="00907820"/>
    <w:rsid w:val="00910435"/>
    <w:rsid w:val="009109D7"/>
    <w:rsid w:val="0091119C"/>
    <w:rsid w:val="009114BF"/>
    <w:rsid w:val="00911ECA"/>
    <w:rsid w:val="00914111"/>
    <w:rsid w:val="00914F75"/>
    <w:rsid w:val="009157F6"/>
    <w:rsid w:val="00916B16"/>
    <w:rsid w:val="009173B9"/>
    <w:rsid w:val="0092026B"/>
    <w:rsid w:val="009203F2"/>
    <w:rsid w:val="00922EC1"/>
    <w:rsid w:val="00923212"/>
    <w:rsid w:val="00923FBB"/>
    <w:rsid w:val="00925B38"/>
    <w:rsid w:val="00925B7F"/>
    <w:rsid w:val="009266FC"/>
    <w:rsid w:val="00927373"/>
    <w:rsid w:val="0093335D"/>
    <w:rsid w:val="009344BC"/>
    <w:rsid w:val="0093586D"/>
    <w:rsid w:val="0093613E"/>
    <w:rsid w:val="009362C5"/>
    <w:rsid w:val="00937542"/>
    <w:rsid w:val="00937898"/>
    <w:rsid w:val="009406A8"/>
    <w:rsid w:val="00940E2E"/>
    <w:rsid w:val="00941AC1"/>
    <w:rsid w:val="00941BA9"/>
    <w:rsid w:val="00941F44"/>
    <w:rsid w:val="00942180"/>
    <w:rsid w:val="00943026"/>
    <w:rsid w:val="009453D3"/>
    <w:rsid w:val="00947209"/>
    <w:rsid w:val="00951055"/>
    <w:rsid w:val="009525BB"/>
    <w:rsid w:val="009532CC"/>
    <w:rsid w:val="009546BD"/>
    <w:rsid w:val="009567F9"/>
    <w:rsid w:val="0095715D"/>
    <w:rsid w:val="00960E33"/>
    <w:rsid w:val="00961F54"/>
    <w:rsid w:val="00963638"/>
    <w:rsid w:val="009645DC"/>
    <w:rsid w:val="00966B81"/>
    <w:rsid w:val="00966BA6"/>
    <w:rsid w:val="00966F8C"/>
    <w:rsid w:val="0096755C"/>
    <w:rsid w:val="00970D42"/>
    <w:rsid w:val="00970DE0"/>
    <w:rsid w:val="009712CD"/>
    <w:rsid w:val="009729B7"/>
    <w:rsid w:val="00972C35"/>
    <w:rsid w:val="00972E68"/>
    <w:rsid w:val="0097427F"/>
    <w:rsid w:val="00976EBD"/>
    <w:rsid w:val="00977C55"/>
    <w:rsid w:val="0097FB2A"/>
    <w:rsid w:val="00980A81"/>
    <w:rsid w:val="00981715"/>
    <w:rsid w:val="009826CA"/>
    <w:rsid w:val="0098305E"/>
    <w:rsid w:val="00984A33"/>
    <w:rsid w:val="009852AB"/>
    <w:rsid w:val="00990526"/>
    <w:rsid w:val="009906B4"/>
    <w:rsid w:val="00990763"/>
    <w:rsid w:val="00991400"/>
    <w:rsid w:val="00991B39"/>
    <w:rsid w:val="00992554"/>
    <w:rsid w:val="00992AB2"/>
    <w:rsid w:val="00993D51"/>
    <w:rsid w:val="00996656"/>
    <w:rsid w:val="00997D47"/>
    <w:rsid w:val="00997F76"/>
    <w:rsid w:val="009A0393"/>
    <w:rsid w:val="009A0F1F"/>
    <w:rsid w:val="009A2FA9"/>
    <w:rsid w:val="009B0735"/>
    <w:rsid w:val="009B130D"/>
    <w:rsid w:val="009B175F"/>
    <w:rsid w:val="009B303E"/>
    <w:rsid w:val="009B6CE4"/>
    <w:rsid w:val="009B70E1"/>
    <w:rsid w:val="009C3973"/>
    <w:rsid w:val="009C7183"/>
    <w:rsid w:val="009C7384"/>
    <w:rsid w:val="009C7720"/>
    <w:rsid w:val="009D1DF0"/>
    <w:rsid w:val="009D377D"/>
    <w:rsid w:val="009D3F4A"/>
    <w:rsid w:val="009D5523"/>
    <w:rsid w:val="009D6454"/>
    <w:rsid w:val="009D6B3C"/>
    <w:rsid w:val="009D7199"/>
    <w:rsid w:val="009D7FCA"/>
    <w:rsid w:val="009E068E"/>
    <w:rsid w:val="009E09D9"/>
    <w:rsid w:val="009E0AF2"/>
    <w:rsid w:val="009E0BE4"/>
    <w:rsid w:val="009E1B6D"/>
    <w:rsid w:val="009E2A0B"/>
    <w:rsid w:val="009E77DF"/>
    <w:rsid w:val="009F1507"/>
    <w:rsid w:val="009F30E5"/>
    <w:rsid w:val="009F585F"/>
    <w:rsid w:val="009F58D5"/>
    <w:rsid w:val="009F63F4"/>
    <w:rsid w:val="009F7C3D"/>
    <w:rsid w:val="00A00226"/>
    <w:rsid w:val="00A0026D"/>
    <w:rsid w:val="00A00A67"/>
    <w:rsid w:val="00A03FC3"/>
    <w:rsid w:val="00A04A35"/>
    <w:rsid w:val="00A10951"/>
    <w:rsid w:val="00A10DBB"/>
    <w:rsid w:val="00A116C8"/>
    <w:rsid w:val="00A120EB"/>
    <w:rsid w:val="00A146BC"/>
    <w:rsid w:val="00A155CF"/>
    <w:rsid w:val="00A159CC"/>
    <w:rsid w:val="00A16562"/>
    <w:rsid w:val="00A17C8C"/>
    <w:rsid w:val="00A22640"/>
    <w:rsid w:val="00A23AFA"/>
    <w:rsid w:val="00A24A68"/>
    <w:rsid w:val="00A24FFE"/>
    <w:rsid w:val="00A27A02"/>
    <w:rsid w:val="00A31B3E"/>
    <w:rsid w:val="00A32B0E"/>
    <w:rsid w:val="00A36398"/>
    <w:rsid w:val="00A373F8"/>
    <w:rsid w:val="00A40637"/>
    <w:rsid w:val="00A41B89"/>
    <w:rsid w:val="00A43719"/>
    <w:rsid w:val="00A43C7D"/>
    <w:rsid w:val="00A446B2"/>
    <w:rsid w:val="00A51147"/>
    <w:rsid w:val="00A5116C"/>
    <w:rsid w:val="00A5255E"/>
    <w:rsid w:val="00A52A87"/>
    <w:rsid w:val="00A52AF8"/>
    <w:rsid w:val="00A532F3"/>
    <w:rsid w:val="00A5363D"/>
    <w:rsid w:val="00A54480"/>
    <w:rsid w:val="00A57BD4"/>
    <w:rsid w:val="00A60B58"/>
    <w:rsid w:val="00A62566"/>
    <w:rsid w:val="00A630F4"/>
    <w:rsid w:val="00A63A0A"/>
    <w:rsid w:val="00A67AD8"/>
    <w:rsid w:val="00A70814"/>
    <w:rsid w:val="00A71E1E"/>
    <w:rsid w:val="00A7306B"/>
    <w:rsid w:val="00A74495"/>
    <w:rsid w:val="00A746F0"/>
    <w:rsid w:val="00A82E25"/>
    <w:rsid w:val="00A84275"/>
    <w:rsid w:val="00A84575"/>
    <w:rsid w:val="00A8489E"/>
    <w:rsid w:val="00A8513A"/>
    <w:rsid w:val="00A86921"/>
    <w:rsid w:val="00A9001F"/>
    <w:rsid w:val="00A9073B"/>
    <w:rsid w:val="00A914D2"/>
    <w:rsid w:val="00A94475"/>
    <w:rsid w:val="00A95099"/>
    <w:rsid w:val="00A96341"/>
    <w:rsid w:val="00A967C1"/>
    <w:rsid w:val="00AA0D41"/>
    <w:rsid w:val="00AA10D5"/>
    <w:rsid w:val="00AA2C22"/>
    <w:rsid w:val="00AA2DBB"/>
    <w:rsid w:val="00AA3390"/>
    <w:rsid w:val="00AA35D5"/>
    <w:rsid w:val="00AA3B43"/>
    <w:rsid w:val="00AA450A"/>
    <w:rsid w:val="00AA54F8"/>
    <w:rsid w:val="00AB1806"/>
    <w:rsid w:val="00AB1836"/>
    <w:rsid w:val="00AB5434"/>
    <w:rsid w:val="00AB6405"/>
    <w:rsid w:val="00AB7987"/>
    <w:rsid w:val="00AC0377"/>
    <w:rsid w:val="00AC29F3"/>
    <w:rsid w:val="00AC50BB"/>
    <w:rsid w:val="00AD0A91"/>
    <w:rsid w:val="00AD4123"/>
    <w:rsid w:val="00AD6BA4"/>
    <w:rsid w:val="00AD6DEB"/>
    <w:rsid w:val="00AD742D"/>
    <w:rsid w:val="00AE1EF3"/>
    <w:rsid w:val="00AE2881"/>
    <w:rsid w:val="00AE32C5"/>
    <w:rsid w:val="00AE4F27"/>
    <w:rsid w:val="00AE66D7"/>
    <w:rsid w:val="00AE72A2"/>
    <w:rsid w:val="00AE72FB"/>
    <w:rsid w:val="00AE76F7"/>
    <w:rsid w:val="00AE7C05"/>
    <w:rsid w:val="00AF226E"/>
    <w:rsid w:val="00AF42AA"/>
    <w:rsid w:val="00AF56F2"/>
    <w:rsid w:val="00AF6A50"/>
    <w:rsid w:val="00B00419"/>
    <w:rsid w:val="00B00442"/>
    <w:rsid w:val="00B0198B"/>
    <w:rsid w:val="00B02E30"/>
    <w:rsid w:val="00B0350A"/>
    <w:rsid w:val="00B04154"/>
    <w:rsid w:val="00B04EF5"/>
    <w:rsid w:val="00B0797A"/>
    <w:rsid w:val="00B11394"/>
    <w:rsid w:val="00B17251"/>
    <w:rsid w:val="00B22AF7"/>
    <w:rsid w:val="00B231E5"/>
    <w:rsid w:val="00B26AB0"/>
    <w:rsid w:val="00B3175F"/>
    <w:rsid w:val="00B32B8E"/>
    <w:rsid w:val="00B35B4C"/>
    <w:rsid w:val="00B35CED"/>
    <w:rsid w:val="00B3659E"/>
    <w:rsid w:val="00B365E2"/>
    <w:rsid w:val="00B37202"/>
    <w:rsid w:val="00B377E6"/>
    <w:rsid w:val="00B411D5"/>
    <w:rsid w:val="00B43094"/>
    <w:rsid w:val="00B44AD8"/>
    <w:rsid w:val="00B44DF0"/>
    <w:rsid w:val="00B4586F"/>
    <w:rsid w:val="00B46446"/>
    <w:rsid w:val="00B46D8C"/>
    <w:rsid w:val="00B503DD"/>
    <w:rsid w:val="00B5107C"/>
    <w:rsid w:val="00B517BD"/>
    <w:rsid w:val="00B565C5"/>
    <w:rsid w:val="00B57485"/>
    <w:rsid w:val="00B57902"/>
    <w:rsid w:val="00B6084B"/>
    <w:rsid w:val="00B62333"/>
    <w:rsid w:val="00B67F27"/>
    <w:rsid w:val="00B70C96"/>
    <w:rsid w:val="00B7211E"/>
    <w:rsid w:val="00B74EDB"/>
    <w:rsid w:val="00B774CB"/>
    <w:rsid w:val="00B80049"/>
    <w:rsid w:val="00B835D3"/>
    <w:rsid w:val="00B86A26"/>
    <w:rsid w:val="00B86DF5"/>
    <w:rsid w:val="00B877AE"/>
    <w:rsid w:val="00B87DFD"/>
    <w:rsid w:val="00B90435"/>
    <w:rsid w:val="00B90DE1"/>
    <w:rsid w:val="00B91492"/>
    <w:rsid w:val="00B9261A"/>
    <w:rsid w:val="00B92697"/>
    <w:rsid w:val="00B95A25"/>
    <w:rsid w:val="00B960CA"/>
    <w:rsid w:val="00B96C95"/>
    <w:rsid w:val="00B97F0C"/>
    <w:rsid w:val="00BA1807"/>
    <w:rsid w:val="00BA3A67"/>
    <w:rsid w:val="00BA3E6A"/>
    <w:rsid w:val="00BA6408"/>
    <w:rsid w:val="00BA77BB"/>
    <w:rsid w:val="00BA7BE5"/>
    <w:rsid w:val="00BB138B"/>
    <w:rsid w:val="00BB37EF"/>
    <w:rsid w:val="00BB3820"/>
    <w:rsid w:val="00BB6FB3"/>
    <w:rsid w:val="00BB737F"/>
    <w:rsid w:val="00BC112D"/>
    <w:rsid w:val="00BC210A"/>
    <w:rsid w:val="00BC3EC0"/>
    <w:rsid w:val="00BC4222"/>
    <w:rsid w:val="00BC648A"/>
    <w:rsid w:val="00BC77BA"/>
    <w:rsid w:val="00BD00BC"/>
    <w:rsid w:val="00BD13BB"/>
    <w:rsid w:val="00BD1610"/>
    <w:rsid w:val="00BD2364"/>
    <w:rsid w:val="00BD6616"/>
    <w:rsid w:val="00BD7DB7"/>
    <w:rsid w:val="00BE26DA"/>
    <w:rsid w:val="00BE410B"/>
    <w:rsid w:val="00BE5049"/>
    <w:rsid w:val="00BE65CD"/>
    <w:rsid w:val="00BF03CA"/>
    <w:rsid w:val="00BF3622"/>
    <w:rsid w:val="00BF3F18"/>
    <w:rsid w:val="00BF53ED"/>
    <w:rsid w:val="00BF5CEA"/>
    <w:rsid w:val="00BF7540"/>
    <w:rsid w:val="00C02578"/>
    <w:rsid w:val="00C02B87"/>
    <w:rsid w:val="00C036AE"/>
    <w:rsid w:val="00C05756"/>
    <w:rsid w:val="00C06194"/>
    <w:rsid w:val="00C06749"/>
    <w:rsid w:val="00C06F0B"/>
    <w:rsid w:val="00C1168E"/>
    <w:rsid w:val="00C12887"/>
    <w:rsid w:val="00C1309A"/>
    <w:rsid w:val="00C15D4B"/>
    <w:rsid w:val="00C21F04"/>
    <w:rsid w:val="00C225FB"/>
    <w:rsid w:val="00C226D6"/>
    <w:rsid w:val="00C27410"/>
    <w:rsid w:val="00C27DF7"/>
    <w:rsid w:val="00C27E94"/>
    <w:rsid w:val="00C31015"/>
    <w:rsid w:val="00C31518"/>
    <w:rsid w:val="00C323E8"/>
    <w:rsid w:val="00C34EF3"/>
    <w:rsid w:val="00C37286"/>
    <w:rsid w:val="00C372D5"/>
    <w:rsid w:val="00C37851"/>
    <w:rsid w:val="00C4086D"/>
    <w:rsid w:val="00C45F07"/>
    <w:rsid w:val="00C47637"/>
    <w:rsid w:val="00C54BD1"/>
    <w:rsid w:val="00C56395"/>
    <w:rsid w:val="00C643B1"/>
    <w:rsid w:val="00C64BF0"/>
    <w:rsid w:val="00C66866"/>
    <w:rsid w:val="00C66BAC"/>
    <w:rsid w:val="00C66F84"/>
    <w:rsid w:val="00C71BBE"/>
    <w:rsid w:val="00C7282F"/>
    <w:rsid w:val="00C738FE"/>
    <w:rsid w:val="00C7393A"/>
    <w:rsid w:val="00C73E3B"/>
    <w:rsid w:val="00C75134"/>
    <w:rsid w:val="00C800D8"/>
    <w:rsid w:val="00C81445"/>
    <w:rsid w:val="00C82125"/>
    <w:rsid w:val="00C82AC7"/>
    <w:rsid w:val="00C836A0"/>
    <w:rsid w:val="00C83B6B"/>
    <w:rsid w:val="00C85A02"/>
    <w:rsid w:val="00C86240"/>
    <w:rsid w:val="00C94886"/>
    <w:rsid w:val="00C94A9F"/>
    <w:rsid w:val="00C95647"/>
    <w:rsid w:val="00C9594E"/>
    <w:rsid w:val="00C962C2"/>
    <w:rsid w:val="00C96412"/>
    <w:rsid w:val="00C973E0"/>
    <w:rsid w:val="00C97E3A"/>
    <w:rsid w:val="00CA1896"/>
    <w:rsid w:val="00CA5699"/>
    <w:rsid w:val="00CA5BC6"/>
    <w:rsid w:val="00CA70F8"/>
    <w:rsid w:val="00CB0F80"/>
    <w:rsid w:val="00CB101A"/>
    <w:rsid w:val="00CB1888"/>
    <w:rsid w:val="00CB3341"/>
    <w:rsid w:val="00CB57A5"/>
    <w:rsid w:val="00CB5B28"/>
    <w:rsid w:val="00CB7F7A"/>
    <w:rsid w:val="00CC018C"/>
    <w:rsid w:val="00CC0734"/>
    <w:rsid w:val="00CC2BDB"/>
    <w:rsid w:val="00CC41A6"/>
    <w:rsid w:val="00CC545C"/>
    <w:rsid w:val="00CC6C81"/>
    <w:rsid w:val="00CC72D7"/>
    <w:rsid w:val="00CD01F2"/>
    <w:rsid w:val="00CD4150"/>
    <w:rsid w:val="00CD5E63"/>
    <w:rsid w:val="00CD7255"/>
    <w:rsid w:val="00CD78A0"/>
    <w:rsid w:val="00CD79EF"/>
    <w:rsid w:val="00CE2E05"/>
    <w:rsid w:val="00CE5429"/>
    <w:rsid w:val="00CE5671"/>
    <w:rsid w:val="00CE5FE8"/>
    <w:rsid w:val="00CF0D39"/>
    <w:rsid w:val="00CF145B"/>
    <w:rsid w:val="00CF1838"/>
    <w:rsid w:val="00CF292B"/>
    <w:rsid w:val="00CF2BA0"/>
    <w:rsid w:val="00CF5371"/>
    <w:rsid w:val="00CF63DD"/>
    <w:rsid w:val="00CF74F7"/>
    <w:rsid w:val="00CF7693"/>
    <w:rsid w:val="00CF7D23"/>
    <w:rsid w:val="00D0088C"/>
    <w:rsid w:val="00D02224"/>
    <w:rsid w:val="00D026F8"/>
    <w:rsid w:val="00D0323A"/>
    <w:rsid w:val="00D04897"/>
    <w:rsid w:val="00D0559F"/>
    <w:rsid w:val="00D07243"/>
    <w:rsid w:val="00D073F1"/>
    <w:rsid w:val="00D077E9"/>
    <w:rsid w:val="00D07ADF"/>
    <w:rsid w:val="00D15B3D"/>
    <w:rsid w:val="00D161A0"/>
    <w:rsid w:val="00D1693A"/>
    <w:rsid w:val="00D20C54"/>
    <w:rsid w:val="00D21E1A"/>
    <w:rsid w:val="00D22C22"/>
    <w:rsid w:val="00D23E68"/>
    <w:rsid w:val="00D24049"/>
    <w:rsid w:val="00D24430"/>
    <w:rsid w:val="00D255EB"/>
    <w:rsid w:val="00D26BC9"/>
    <w:rsid w:val="00D26C0A"/>
    <w:rsid w:val="00D26F7F"/>
    <w:rsid w:val="00D2749A"/>
    <w:rsid w:val="00D30197"/>
    <w:rsid w:val="00D315D5"/>
    <w:rsid w:val="00D32457"/>
    <w:rsid w:val="00D32A22"/>
    <w:rsid w:val="00D341C7"/>
    <w:rsid w:val="00D345B9"/>
    <w:rsid w:val="00D348FF"/>
    <w:rsid w:val="00D35602"/>
    <w:rsid w:val="00D37403"/>
    <w:rsid w:val="00D407C3"/>
    <w:rsid w:val="00D41E6C"/>
    <w:rsid w:val="00D42B18"/>
    <w:rsid w:val="00D42CB7"/>
    <w:rsid w:val="00D46266"/>
    <w:rsid w:val="00D47962"/>
    <w:rsid w:val="00D5302C"/>
    <w:rsid w:val="00D53460"/>
    <w:rsid w:val="00D53775"/>
    <w:rsid w:val="00D540AE"/>
    <w:rsid w:val="00D5413D"/>
    <w:rsid w:val="00D55E80"/>
    <w:rsid w:val="00D5628C"/>
    <w:rsid w:val="00D565EB"/>
    <w:rsid w:val="00D570A9"/>
    <w:rsid w:val="00D66CD8"/>
    <w:rsid w:val="00D70D02"/>
    <w:rsid w:val="00D70FBB"/>
    <w:rsid w:val="00D735A5"/>
    <w:rsid w:val="00D75E53"/>
    <w:rsid w:val="00D76291"/>
    <w:rsid w:val="00D766FA"/>
    <w:rsid w:val="00D770C7"/>
    <w:rsid w:val="00D80523"/>
    <w:rsid w:val="00D813E2"/>
    <w:rsid w:val="00D824D1"/>
    <w:rsid w:val="00D83033"/>
    <w:rsid w:val="00D838CB"/>
    <w:rsid w:val="00D84EB0"/>
    <w:rsid w:val="00D851EB"/>
    <w:rsid w:val="00D86498"/>
    <w:rsid w:val="00D86945"/>
    <w:rsid w:val="00D86E59"/>
    <w:rsid w:val="00D90290"/>
    <w:rsid w:val="00D910B6"/>
    <w:rsid w:val="00D93F92"/>
    <w:rsid w:val="00D945D0"/>
    <w:rsid w:val="00D97F5C"/>
    <w:rsid w:val="00DA430B"/>
    <w:rsid w:val="00DA5CCB"/>
    <w:rsid w:val="00DA73F6"/>
    <w:rsid w:val="00DB1C0B"/>
    <w:rsid w:val="00DB2031"/>
    <w:rsid w:val="00DB5D68"/>
    <w:rsid w:val="00DB73A5"/>
    <w:rsid w:val="00DC0DE9"/>
    <w:rsid w:val="00DC470B"/>
    <w:rsid w:val="00DC68F0"/>
    <w:rsid w:val="00DC6B18"/>
    <w:rsid w:val="00DD00DD"/>
    <w:rsid w:val="00DD0A19"/>
    <w:rsid w:val="00DD152F"/>
    <w:rsid w:val="00DD2948"/>
    <w:rsid w:val="00DD380C"/>
    <w:rsid w:val="00DD5484"/>
    <w:rsid w:val="00DD6CAB"/>
    <w:rsid w:val="00DD7C8A"/>
    <w:rsid w:val="00DE01F1"/>
    <w:rsid w:val="00DE04F0"/>
    <w:rsid w:val="00DE213F"/>
    <w:rsid w:val="00DE384A"/>
    <w:rsid w:val="00DE4ED1"/>
    <w:rsid w:val="00DE5942"/>
    <w:rsid w:val="00DE63B2"/>
    <w:rsid w:val="00DE640A"/>
    <w:rsid w:val="00DE6B88"/>
    <w:rsid w:val="00DE7C7E"/>
    <w:rsid w:val="00DF027C"/>
    <w:rsid w:val="00DF350F"/>
    <w:rsid w:val="00E00A32"/>
    <w:rsid w:val="00E01F90"/>
    <w:rsid w:val="00E030A4"/>
    <w:rsid w:val="00E0528B"/>
    <w:rsid w:val="00E05C57"/>
    <w:rsid w:val="00E078DA"/>
    <w:rsid w:val="00E10172"/>
    <w:rsid w:val="00E119A2"/>
    <w:rsid w:val="00E1226B"/>
    <w:rsid w:val="00E1297C"/>
    <w:rsid w:val="00E13E99"/>
    <w:rsid w:val="00E1474A"/>
    <w:rsid w:val="00E22805"/>
    <w:rsid w:val="00E22ACD"/>
    <w:rsid w:val="00E23971"/>
    <w:rsid w:val="00E24024"/>
    <w:rsid w:val="00E259D8"/>
    <w:rsid w:val="00E269A8"/>
    <w:rsid w:val="00E30766"/>
    <w:rsid w:val="00E31EF4"/>
    <w:rsid w:val="00E329D4"/>
    <w:rsid w:val="00E40180"/>
    <w:rsid w:val="00E4129A"/>
    <w:rsid w:val="00E4165F"/>
    <w:rsid w:val="00E4232E"/>
    <w:rsid w:val="00E45F97"/>
    <w:rsid w:val="00E50637"/>
    <w:rsid w:val="00E50641"/>
    <w:rsid w:val="00E52FE7"/>
    <w:rsid w:val="00E53676"/>
    <w:rsid w:val="00E541D7"/>
    <w:rsid w:val="00E55D8C"/>
    <w:rsid w:val="00E6052F"/>
    <w:rsid w:val="00E611E2"/>
    <w:rsid w:val="00E613E1"/>
    <w:rsid w:val="00E620B0"/>
    <w:rsid w:val="00E6227C"/>
    <w:rsid w:val="00E62D91"/>
    <w:rsid w:val="00E647A5"/>
    <w:rsid w:val="00E655B8"/>
    <w:rsid w:val="00E65E03"/>
    <w:rsid w:val="00E67EE2"/>
    <w:rsid w:val="00E707D8"/>
    <w:rsid w:val="00E70EC9"/>
    <w:rsid w:val="00E73962"/>
    <w:rsid w:val="00E74AF1"/>
    <w:rsid w:val="00E7560E"/>
    <w:rsid w:val="00E7690C"/>
    <w:rsid w:val="00E76B2A"/>
    <w:rsid w:val="00E76CDF"/>
    <w:rsid w:val="00E81B40"/>
    <w:rsid w:val="00E8473F"/>
    <w:rsid w:val="00E869CC"/>
    <w:rsid w:val="00E86AE3"/>
    <w:rsid w:val="00E905AB"/>
    <w:rsid w:val="00E927E6"/>
    <w:rsid w:val="00E93D30"/>
    <w:rsid w:val="00E94D10"/>
    <w:rsid w:val="00E9616C"/>
    <w:rsid w:val="00EA08D4"/>
    <w:rsid w:val="00EA092D"/>
    <w:rsid w:val="00EA3145"/>
    <w:rsid w:val="00EA3C2F"/>
    <w:rsid w:val="00EA5780"/>
    <w:rsid w:val="00EA670C"/>
    <w:rsid w:val="00EA69C2"/>
    <w:rsid w:val="00EA74FD"/>
    <w:rsid w:val="00EB0291"/>
    <w:rsid w:val="00EB12F9"/>
    <w:rsid w:val="00EB2F14"/>
    <w:rsid w:val="00EB350D"/>
    <w:rsid w:val="00EB37C0"/>
    <w:rsid w:val="00EB7D34"/>
    <w:rsid w:val="00EB7E86"/>
    <w:rsid w:val="00EC0029"/>
    <w:rsid w:val="00EC08D3"/>
    <w:rsid w:val="00EC0AB8"/>
    <w:rsid w:val="00EC1E76"/>
    <w:rsid w:val="00EC292A"/>
    <w:rsid w:val="00EC2962"/>
    <w:rsid w:val="00EC312E"/>
    <w:rsid w:val="00EC3181"/>
    <w:rsid w:val="00EC60FA"/>
    <w:rsid w:val="00EC61D7"/>
    <w:rsid w:val="00EC66A6"/>
    <w:rsid w:val="00ED5D4F"/>
    <w:rsid w:val="00ED6C7D"/>
    <w:rsid w:val="00ED7956"/>
    <w:rsid w:val="00ED79A5"/>
    <w:rsid w:val="00EE08FD"/>
    <w:rsid w:val="00EE2784"/>
    <w:rsid w:val="00EE29FD"/>
    <w:rsid w:val="00EE744A"/>
    <w:rsid w:val="00EF0EAB"/>
    <w:rsid w:val="00EF1CB8"/>
    <w:rsid w:val="00EF2897"/>
    <w:rsid w:val="00EF42CC"/>
    <w:rsid w:val="00EF555B"/>
    <w:rsid w:val="00EF589A"/>
    <w:rsid w:val="00F027BB"/>
    <w:rsid w:val="00F02CD1"/>
    <w:rsid w:val="00F06417"/>
    <w:rsid w:val="00F06576"/>
    <w:rsid w:val="00F06D12"/>
    <w:rsid w:val="00F07B23"/>
    <w:rsid w:val="00F11DCF"/>
    <w:rsid w:val="00F1360B"/>
    <w:rsid w:val="00F13CF7"/>
    <w:rsid w:val="00F15B64"/>
    <w:rsid w:val="00F162EA"/>
    <w:rsid w:val="00F22F06"/>
    <w:rsid w:val="00F249BB"/>
    <w:rsid w:val="00F256FD"/>
    <w:rsid w:val="00F26AA7"/>
    <w:rsid w:val="00F27DE3"/>
    <w:rsid w:val="00F315AD"/>
    <w:rsid w:val="00F319B3"/>
    <w:rsid w:val="00F32EEE"/>
    <w:rsid w:val="00F345BE"/>
    <w:rsid w:val="00F349DC"/>
    <w:rsid w:val="00F36930"/>
    <w:rsid w:val="00F43770"/>
    <w:rsid w:val="00F440EC"/>
    <w:rsid w:val="00F4773F"/>
    <w:rsid w:val="00F47B57"/>
    <w:rsid w:val="00F5085E"/>
    <w:rsid w:val="00F51C38"/>
    <w:rsid w:val="00F52D27"/>
    <w:rsid w:val="00F54869"/>
    <w:rsid w:val="00F55EC3"/>
    <w:rsid w:val="00F5637B"/>
    <w:rsid w:val="00F57C1A"/>
    <w:rsid w:val="00F6045C"/>
    <w:rsid w:val="00F61DEC"/>
    <w:rsid w:val="00F626FF"/>
    <w:rsid w:val="00F64E94"/>
    <w:rsid w:val="00F709F4"/>
    <w:rsid w:val="00F7323E"/>
    <w:rsid w:val="00F735ED"/>
    <w:rsid w:val="00F73FAC"/>
    <w:rsid w:val="00F74DE9"/>
    <w:rsid w:val="00F77490"/>
    <w:rsid w:val="00F820C7"/>
    <w:rsid w:val="00F83527"/>
    <w:rsid w:val="00F83561"/>
    <w:rsid w:val="00F840F1"/>
    <w:rsid w:val="00F87F7C"/>
    <w:rsid w:val="00F90FD5"/>
    <w:rsid w:val="00F9471A"/>
    <w:rsid w:val="00F95987"/>
    <w:rsid w:val="00FA04EA"/>
    <w:rsid w:val="00FA1CF4"/>
    <w:rsid w:val="00FA4D2F"/>
    <w:rsid w:val="00FA50BA"/>
    <w:rsid w:val="00FA5584"/>
    <w:rsid w:val="00FA7258"/>
    <w:rsid w:val="00FA7C6E"/>
    <w:rsid w:val="00FA7C71"/>
    <w:rsid w:val="00FB0F42"/>
    <w:rsid w:val="00FB1BA4"/>
    <w:rsid w:val="00FB2260"/>
    <w:rsid w:val="00FB50DA"/>
    <w:rsid w:val="00FB58ED"/>
    <w:rsid w:val="00FB5F4E"/>
    <w:rsid w:val="00FB7C25"/>
    <w:rsid w:val="00FC0E90"/>
    <w:rsid w:val="00FC2021"/>
    <w:rsid w:val="00FC38C5"/>
    <w:rsid w:val="00FC39A9"/>
    <w:rsid w:val="00FC3E67"/>
    <w:rsid w:val="00FC41B3"/>
    <w:rsid w:val="00FC702B"/>
    <w:rsid w:val="00FD2EE1"/>
    <w:rsid w:val="00FD583F"/>
    <w:rsid w:val="00FD5D85"/>
    <w:rsid w:val="00FD6256"/>
    <w:rsid w:val="00FD7488"/>
    <w:rsid w:val="00FE05AC"/>
    <w:rsid w:val="00FE1121"/>
    <w:rsid w:val="00FE18DF"/>
    <w:rsid w:val="00FE1D80"/>
    <w:rsid w:val="00FE2FD1"/>
    <w:rsid w:val="00FF0074"/>
    <w:rsid w:val="00FF04E9"/>
    <w:rsid w:val="00FF16B4"/>
    <w:rsid w:val="00FF1CAF"/>
    <w:rsid w:val="00FF2475"/>
    <w:rsid w:val="00FF26B5"/>
    <w:rsid w:val="00FF58F8"/>
    <w:rsid w:val="016EE94B"/>
    <w:rsid w:val="0176811A"/>
    <w:rsid w:val="0207AC0D"/>
    <w:rsid w:val="024230CA"/>
    <w:rsid w:val="02C72EF2"/>
    <w:rsid w:val="02DCDA8E"/>
    <w:rsid w:val="02E8BD57"/>
    <w:rsid w:val="03DE7E2A"/>
    <w:rsid w:val="043B6F57"/>
    <w:rsid w:val="07AB8B6D"/>
    <w:rsid w:val="082F2024"/>
    <w:rsid w:val="08851A33"/>
    <w:rsid w:val="09405576"/>
    <w:rsid w:val="09500579"/>
    <w:rsid w:val="0A6C45B1"/>
    <w:rsid w:val="0A6F3A0E"/>
    <w:rsid w:val="0AC09BF3"/>
    <w:rsid w:val="0BE8714A"/>
    <w:rsid w:val="0C2B8D39"/>
    <w:rsid w:val="0C6DF296"/>
    <w:rsid w:val="0CB4E384"/>
    <w:rsid w:val="0D3F62F9"/>
    <w:rsid w:val="0DC92940"/>
    <w:rsid w:val="0DD8EE13"/>
    <w:rsid w:val="0DDE5C8C"/>
    <w:rsid w:val="0F0C4628"/>
    <w:rsid w:val="0F23140E"/>
    <w:rsid w:val="0F7EA731"/>
    <w:rsid w:val="1073FC86"/>
    <w:rsid w:val="10909BF9"/>
    <w:rsid w:val="117AD4F6"/>
    <w:rsid w:val="124AAFFE"/>
    <w:rsid w:val="13EB7684"/>
    <w:rsid w:val="13FB0A57"/>
    <w:rsid w:val="14978D57"/>
    <w:rsid w:val="14BBB27D"/>
    <w:rsid w:val="1576FB07"/>
    <w:rsid w:val="1627C263"/>
    <w:rsid w:val="16300A4A"/>
    <w:rsid w:val="16BCBE7F"/>
    <w:rsid w:val="1731A05C"/>
    <w:rsid w:val="17D4C5D1"/>
    <w:rsid w:val="17E518A0"/>
    <w:rsid w:val="1B54EB35"/>
    <w:rsid w:val="1B66BDD8"/>
    <w:rsid w:val="1C9F22C1"/>
    <w:rsid w:val="1CB24DED"/>
    <w:rsid w:val="1CCC62D5"/>
    <w:rsid w:val="1CDAC285"/>
    <w:rsid w:val="1D69B97A"/>
    <w:rsid w:val="1DA4E837"/>
    <w:rsid w:val="1E59ED15"/>
    <w:rsid w:val="1E627213"/>
    <w:rsid w:val="1F426925"/>
    <w:rsid w:val="1F9BA88F"/>
    <w:rsid w:val="208C32DA"/>
    <w:rsid w:val="20D0B28B"/>
    <w:rsid w:val="21571DEF"/>
    <w:rsid w:val="2198E646"/>
    <w:rsid w:val="235D67AA"/>
    <w:rsid w:val="2370D8E9"/>
    <w:rsid w:val="24F9380B"/>
    <w:rsid w:val="25B6D5A8"/>
    <w:rsid w:val="263E4FD4"/>
    <w:rsid w:val="26545B9B"/>
    <w:rsid w:val="26AF42BF"/>
    <w:rsid w:val="26D35F86"/>
    <w:rsid w:val="271A0952"/>
    <w:rsid w:val="27F72E76"/>
    <w:rsid w:val="284F169B"/>
    <w:rsid w:val="289C131C"/>
    <w:rsid w:val="29562F0E"/>
    <w:rsid w:val="296B49D5"/>
    <w:rsid w:val="2BF8014F"/>
    <w:rsid w:val="2C66C804"/>
    <w:rsid w:val="2CAFC6FF"/>
    <w:rsid w:val="2DB9067D"/>
    <w:rsid w:val="2E4B9760"/>
    <w:rsid w:val="2E91A9E1"/>
    <w:rsid w:val="2EA3357F"/>
    <w:rsid w:val="2F2F5189"/>
    <w:rsid w:val="2F714A22"/>
    <w:rsid w:val="3013CEC6"/>
    <w:rsid w:val="3178C4F2"/>
    <w:rsid w:val="323CD590"/>
    <w:rsid w:val="327371A1"/>
    <w:rsid w:val="33722E7F"/>
    <w:rsid w:val="33A34E87"/>
    <w:rsid w:val="34591D69"/>
    <w:rsid w:val="35A49198"/>
    <w:rsid w:val="3606F7FD"/>
    <w:rsid w:val="366131BB"/>
    <w:rsid w:val="374A6C38"/>
    <w:rsid w:val="375894C3"/>
    <w:rsid w:val="376544D2"/>
    <w:rsid w:val="378F7112"/>
    <w:rsid w:val="38BA6615"/>
    <w:rsid w:val="3990E550"/>
    <w:rsid w:val="3A4220C6"/>
    <w:rsid w:val="3BAE1A2E"/>
    <w:rsid w:val="3C3086EC"/>
    <w:rsid w:val="3CEB50D3"/>
    <w:rsid w:val="3CEFA4C7"/>
    <w:rsid w:val="3D49E005"/>
    <w:rsid w:val="3DCC574D"/>
    <w:rsid w:val="3DFFFCE1"/>
    <w:rsid w:val="3FF63CFB"/>
    <w:rsid w:val="40057911"/>
    <w:rsid w:val="4132DE3D"/>
    <w:rsid w:val="41651F29"/>
    <w:rsid w:val="41907B23"/>
    <w:rsid w:val="419F7872"/>
    <w:rsid w:val="41FEA8B4"/>
    <w:rsid w:val="426C5205"/>
    <w:rsid w:val="429B9CA8"/>
    <w:rsid w:val="4420B070"/>
    <w:rsid w:val="45D36E45"/>
    <w:rsid w:val="47994F82"/>
    <w:rsid w:val="47A8A495"/>
    <w:rsid w:val="47C28480"/>
    <w:rsid w:val="48267CC9"/>
    <w:rsid w:val="484B7342"/>
    <w:rsid w:val="4A30B05C"/>
    <w:rsid w:val="4AF2D912"/>
    <w:rsid w:val="4B56100B"/>
    <w:rsid w:val="4B58CD0D"/>
    <w:rsid w:val="4C02C8B8"/>
    <w:rsid w:val="4DD26CCF"/>
    <w:rsid w:val="4E1A9A6A"/>
    <w:rsid w:val="4E231A29"/>
    <w:rsid w:val="501B06D0"/>
    <w:rsid w:val="504102E5"/>
    <w:rsid w:val="50AE2BC6"/>
    <w:rsid w:val="50F0E534"/>
    <w:rsid w:val="50F4FDE9"/>
    <w:rsid w:val="510A0D91"/>
    <w:rsid w:val="51827437"/>
    <w:rsid w:val="5185E61B"/>
    <w:rsid w:val="51F4481E"/>
    <w:rsid w:val="53167BDC"/>
    <w:rsid w:val="533299B2"/>
    <w:rsid w:val="5361C183"/>
    <w:rsid w:val="53A1731C"/>
    <w:rsid w:val="55466EB4"/>
    <w:rsid w:val="55743102"/>
    <w:rsid w:val="55B4850B"/>
    <w:rsid w:val="55DDEE95"/>
    <w:rsid w:val="56429BAD"/>
    <w:rsid w:val="56462ADE"/>
    <w:rsid w:val="57635D57"/>
    <w:rsid w:val="5857D345"/>
    <w:rsid w:val="586E87C2"/>
    <w:rsid w:val="590C9A78"/>
    <w:rsid w:val="5A1369E4"/>
    <w:rsid w:val="5A2E7414"/>
    <w:rsid w:val="5A47F927"/>
    <w:rsid w:val="5B0F184F"/>
    <w:rsid w:val="5C371918"/>
    <w:rsid w:val="5CDFD9B7"/>
    <w:rsid w:val="5CE8E50C"/>
    <w:rsid w:val="5D388FD5"/>
    <w:rsid w:val="5DC0687A"/>
    <w:rsid w:val="5E085E17"/>
    <w:rsid w:val="5FB972FC"/>
    <w:rsid w:val="6009F861"/>
    <w:rsid w:val="60C2CD3B"/>
    <w:rsid w:val="617EC921"/>
    <w:rsid w:val="6205536C"/>
    <w:rsid w:val="62A97732"/>
    <w:rsid w:val="63A73FB1"/>
    <w:rsid w:val="64A7ED3E"/>
    <w:rsid w:val="65326CB3"/>
    <w:rsid w:val="66DCF748"/>
    <w:rsid w:val="6735C5D8"/>
    <w:rsid w:val="67B14330"/>
    <w:rsid w:val="67B66CF0"/>
    <w:rsid w:val="68741A77"/>
    <w:rsid w:val="69475199"/>
    <w:rsid w:val="696B907D"/>
    <w:rsid w:val="69F4A2A6"/>
    <w:rsid w:val="6AA74CAF"/>
    <w:rsid w:val="6AB5D8CA"/>
    <w:rsid w:val="6AC3F928"/>
    <w:rsid w:val="6B64914A"/>
    <w:rsid w:val="6B8C9E8F"/>
    <w:rsid w:val="6BA52F74"/>
    <w:rsid w:val="6C2548CC"/>
    <w:rsid w:val="6CC3C7E9"/>
    <w:rsid w:val="6EF95E72"/>
    <w:rsid w:val="6F70B52B"/>
    <w:rsid w:val="7058B5B5"/>
    <w:rsid w:val="706FC04A"/>
    <w:rsid w:val="707B1119"/>
    <w:rsid w:val="7673C838"/>
    <w:rsid w:val="76CB3881"/>
    <w:rsid w:val="77445B69"/>
    <w:rsid w:val="77904497"/>
    <w:rsid w:val="77E230D3"/>
    <w:rsid w:val="784C9818"/>
    <w:rsid w:val="786A8A1F"/>
    <w:rsid w:val="787C524E"/>
    <w:rsid w:val="79110E71"/>
    <w:rsid w:val="7997E74C"/>
    <w:rsid w:val="7A097716"/>
    <w:rsid w:val="7A669939"/>
    <w:rsid w:val="7AD674DE"/>
    <w:rsid w:val="7ADC498D"/>
    <w:rsid w:val="7B2BF71F"/>
    <w:rsid w:val="7BFBE91B"/>
    <w:rsid w:val="7C0E0F01"/>
    <w:rsid w:val="7C5B948B"/>
    <w:rsid w:val="7CC20509"/>
    <w:rsid w:val="7D1B18B0"/>
    <w:rsid w:val="7DD6A6AC"/>
    <w:rsid w:val="7E0D014D"/>
    <w:rsid w:val="7ED35DD3"/>
    <w:rsid w:val="7F18D18B"/>
    <w:rsid w:val="7FD61DC5"/>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0BD52"/>
  <w15:docId w15:val="{3DE6297D-DEEB-48F6-93C9-9909B429BA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4" w:qFormat="1"/>
    <w:lsdException w:name="heading 2" w:uiPriority="4" w:qFormat="1"/>
    <w:lsdException w:name="heading 3" w:uiPriority="5" w:semiHidden="1" w:unhideWhenUsed="1" w:qFormat="1"/>
    <w:lsdException w:name="heading 4" w:uiPriority="1" w:semiHidden="1" w:unhideWhenUsed="1" w:qFormat="1"/>
    <w:lsdException w:name="heading 5" w:uiPriority="1" w:semiHidden="1" w:unhideWhenUsed="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semiHidden="1" w:unhideWhenUsed="1" w:qFormat="1"/>
    <w:lsdException w:name="Hyperlink" w:semiHidden="1" w:unhideWhenUsed="1"/>
    <w:lsdException w:name="FollowedHyperlink" w:semiHidden="1" w:unhideWhenUsed="1"/>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semiHidden="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D86945"/>
    <w:pPr>
      <w:spacing w:after="0"/>
    </w:pPr>
    <w:rPr>
      <w:rFonts w:eastAsiaTheme="minorEastAsia"/>
      <w:b/>
      <w:color w:val="3A5DDA" w:themeColor="text2"/>
      <w:sz w:val="28"/>
      <w:szCs w:val="22"/>
    </w:rPr>
  </w:style>
  <w:style w:type="paragraph" w:styleId="Heading1">
    <w:name w:val="heading 1"/>
    <w:basedOn w:val="Normal"/>
    <w:link w:val="Heading1Char"/>
    <w:autoRedefine/>
    <w:uiPriority w:val="4"/>
    <w:qFormat/>
    <w:rsid w:val="006751F5"/>
    <w:pPr>
      <w:keepNext/>
      <w:numPr>
        <w:numId w:val="21"/>
      </w:numPr>
      <w:tabs>
        <w:tab w:val="left" w:pos="0"/>
      </w:tabs>
      <w:spacing w:before="240" w:after="240"/>
      <w:outlineLvl w:val="0"/>
    </w:pPr>
    <w:rPr>
      <w:rFonts w:ascii="Times New Roman" w:hAnsi="Times New Roman" w:eastAsiaTheme="majorEastAsia" w:cstheme="majorBidi"/>
      <w:color w:val="2E2E2E" w:themeColor="text1"/>
      <w:kern w:val="28"/>
      <w:sz w:val="36"/>
      <w:szCs w:val="32"/>
    </w:rPr>
  </w:style>
  <w:style w:type="paragraph" w:styleId="Heading2">
    <w:name w:val="heading 2"/>
    <w:basedOn w:val="Normal"/>
    <w:next w:val="Normal"/>
    <w:link w:val="Heading2Char"/>
    <w:uiPriority w:val="4"/>
    <w:qFormat/>
    <w:rsid w:val="00766B04"/>
    <w:pPr>
      <w:keepNext/>
      <w:numPr>
        <w:ilvl w:val="1"/>
        <w:numId w:val="21"/>
      </w:numPr>
      <w:tabs>
        <w:tab w:val="left" w:pos="0"/>
        <w:tab w:val="left" w:pos="284"/>
      </w:tabs>
      <w:spacing w:before="240" w:after="240"/>
      <w:ind w:left="720" w:hanging="578"/>
      <w:outlineLvl w:val="1"/>
    </w:pPr>
    <w:rPr>
      <w:rFonts w:ascii="Times New Roman" w:hAnsi="Times New Roman" w:eastAsiaTheme="majorEastAsia" w:cstheme="majorBidi"/>
      <w:color w:val="2E2E2E" w:themeColor="text1"/>
      <w:sz w:val="32"/>
      <w:szCs w:val="26"/>
    </w:rPr>
  </w:style>
  <w:style w:type="paragraph" w:styleId="Heading3">
    <w:name w:val="heading 3"/>
    <w:basedOn w:val="Normal"/>
    <w:next w:val="Normal"/>
    <w:link w:val="Heading3Char"/>
    <w:uiPriority w:val="5"/>
    <w:unhideWhenUsed/>
    <w:qFormat/>
    <w:rsid w:val="00766B04"/>
    <w:pPr>
      <w:keepNext/>
      <w:keepLines/>
      <w:numPr>
        <w:ilvl w:val="2"/>
        <w:numId w:val="21"/>
      </w:numPr>
      <w:spacing w:before="240" w:after="240"/>
      <w:ind w:left="1004"/>
      <w:outlineLvl w:val="2"/>
    </w:pPr>
    <w:rPr>
      <w:rFonts w:ascii="Times New Roman" w:hAnsi="Times New Roman" w:eastAsiaTheme="majorEastAsia" w:cstheme="majorBidi"/>
      <w:color w:val="2E2E2E" w:themeColor="text1"/>
      <w:szCs w:val="24"/>
    </w:rPr>
  </w:style>
  <w:style w:type="paragraph" w:styleId="Heading4">
    <w:name w:val="heading 4"/>
    <w:basedOn w:val="Normal"/>
    <w:next w:val="Normal"/>
    <w:link w:val="Heading4Char"/>
    <w:uiPriority w:val="1"/>
    <w:unhideWhenUsed/>
    <w:qFormat/>
    <w:rsid w:val="00766B04"/>
    <w:pPr>
      <w:keepNext/>
      <w:keepLines/>
      <w:numPr>
        <w:ilvl w:val="3"/>
        <w:numId w:val="21"/>
      </w:numPr>
      <w:spacing w:before="120" w:after="120"/>
      <w:ind w:left="1287" w:hanging="862"/>
      <w:outlineLvl w:val="3"/>
    </w:pPr>
    <w:rPr>
      <w:rFonts w:ascii="Times New Roman" w:hAnsi="Times New Roman" w:eastAsiaTheme="majorEastAsia" w:cstheme="majorBidi"/>
      <w:b w:val="0"/>
      <w:iCs/>
      <w:color w:val="2E2E2E" w:themeColor="text1"/>
    </w:rPr>
  </w:style>
  <w:style w:type="paragraph" w:styleId="Heading5">
    <w:name w:val="heading 5"/>
    <w:basedOn w:val="Normal"/>
    <w:next w:val="Normal"/>
    <w:link w:val="Heading5Char"/>
    <w:uiPriority w:val="1"/>
    <w:semiHidden/>
    <w:unhideWhenUsed/>
    <w:rsid w:val="00EE744A"/>
    <w:pPr>
      <w:keepNext/>
      <w:keepLines/>
      <w:numPr>
        <w:ilvl w:val="4"/>
        <w:numId w:val="21"/>
      </w:numPr>
      <w:spacing w:before="40"/>
      <w:outlineLvl w:val="4"/>
    </w:pPr>
    <w:rPr>
      <w:rFonts w:asciiTheme="majorHAnsi" w:hAnsiTheme="majorHAnsi" w:eastAsiaTheme="majorEastAsia" w:cstheme="majorBidi"/>
      <w:color w:val="4E49B1" w:themeColor="accent1" w:themeShade="BF"/>
    </w:rPr>
  </w:style>
  <w:style w:type="paragraph" w:styleId="Heading6">
    <w:name w:val="heading 6"/>
    <w:basedOn w:val="Normal"/>
    <w:next w:val="Normal"/>
    <w:link w:val="Heading6Char"/>
    <w:uiPriority w:val="1"/>
    <w:semiHidden/>
    <w:unhideWhenUsed/>
    <w:qFormat/>
    <w:rsid w:val="00EE744A"/>
    <w:pPr>
      <w:keepNext/>
      <w:keepLines/>
      <w:numPr>
        <w:ilvl w:val="5"/>
        <w:numId w:val="21"/>
      </w:numPr>
      <w:spacing w:before="40"/>
      <w:outlineLvl w:val="5"/>
    </w:pPr>
    <w:rPr>
      <w:rFonts w:asciiTheme="majorHAnsi" w:hAnsiTheme="majorHAnsi" w:eastAsiaTheme="majorEastAsia" w:cstheme="majorBidi"/>
      <w:color w:val="343076" w:themeColor="accent1" w:themeShade="7F"/>
    </w:rPr>
  </w:style>
  <w:style w:type="paragraph" w:styleId="Heading7">
    <w:name w:val="heading 7"/>
    <w:basedOn w:val="Normal"/>
    <w:next w:val="Normal"/>
    <w:link w:val="Heading7Char"/>
    <w:uiPriority w:val="1"/>
    <w:semiHidden/>
    <w:unhideWhenUsed/>
    <w:qFormat/>
    <w:rsid w:val="00EE744A"/>
    <w:pPr>
      <w:keepNext/>
      <w:keepLines/>
      <w:numPr>
        <w:ilvl w:val="6"/>
        <w:numId w:val="21"/>
      </w:numPr>
      <w:spacing w:before="40"/>
      <w:outlineLvl w:val="6"/>
    </w:pPr>
    <w:rPr>
      <w:rFonts w:asciiTheme="majorHAnsi" w:hAnsiTheme="majorHAnsi" w:eastAsiaTheme="majorEastAsia" w:cstheme="majorBidi"/>
      <w:i/>
      <w:iCs/>
      <w:color w:val="343076" w:themeColor="accent1" w:themeShade="7F"/>
    </w:rPr>
  </w:style>
  <w:style w:type="paragraph" w:styleId="Heading8">
    <w:name w:val="heading 8"/>
    <w:basedOn w:val="Normal"/>
    <w:next w:val="Normal"/>
    <w:link w:val="Heading8Char"/>
    <w:uiPriority w:val="1"/>
    <w:semiHidden/>
    <w:unhideWhenUsed/>
    <w:qFormat/>
    <w:rsid w:val="00EE744A"/>
    <w:pPr>
      <w:keepNext/>
      <w:keepLines/>
      <w:numPr>
        <w:ilvl w:val="7"/>
        <w:numId w:val="21"/>
      </w:numPr>
      <w:spacing w:before="40"/>
      <w:outlineLvl w:val="7"/>
    </w:pPr>
    <w:rPr>
      <w:rFonts w:asciiTheme="majorHAnsi" w:hAnsiTheme="majorHAnsi" w:eastAsiaTheme="majorEastAsia" w:cstheme="majorBidi"/>
      <w:color w:val="4D4D4D" w:themeColor="text1" w:themeTint="D8"/>
      <w:sz w:val="21"/>
      <w:szCs w:val="21"/>
    </w:rPr>
  </w:style>
  <w:style w:type="paragraph" w:styleId="Heading9">
    <w:name w:val="heading 9"/>
    <w:basedOn w:val="Normal"/>
    <w:next w:val="Normal"/>
    <w:link w:val="Heading9Char"/>
    <w:uiPriority w:val="1"/>
    <w:unhideWhenUsed/>
    <w:rsid w:val="00EE744A"/>
    <w:pPr>
      <w:keepNext/>
      <w:keepLines/>
      <w:numPr>
        <w:ilvl w:val="8"/>
        <w:numId w:val="21"/>
      </w:numPr>
      <w:spacing w:before="40"/>
      <w:outlineLvl w:val="8"/>
    </w:pPr>
    <w:rPr>
      <w:rFonts w:asciiTheme="majorHAnsi" w:hAnsiTheme="majorHAnsi" w:eastAsiaTheme="majorEastAsia" w:cstheme="majorBidi"/>
      <w:i/>
      <w:iCs/>
      <w:color w:val="4D4D4D"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BalloonTextChar" w:customStyle="1">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984A33"/>
    <w:pPr>
      <w:spacing w:after="200" w:line="240" w:lineRule="auto"/>
      <w:jc w:val="center"/>
    </w:pPr>
    <w:rPr>
      <w:rFonts w:ascii="Times New Roman" w:hAnsi="Times New Roman" w:eastAsiaTheme="majorEastAsia" w:cstheme="majorBidi"/>
      <w:bCs/>
      <w:color w:val="2E2E2E" w:themeColor="text1"/>
      <w:sz w:val="56"/>
      <w:szCs w:val="52"/>
    </w:rPr>
  </w:style>
  <w:style w:type="character" w:styleId="TitleChar" w:customStyle="1">
    <w:name w:val="Title Char"/>
    <w:basedOn w:val="DefaultParagraphFont"/>
    <w:link w:val="Title"/>
    <w:uiPriority w:val="1"/>
    <w:rsid w:val="00984A33"/>
    <w:rPr>
      <w:rFonts w:ascii="Times New Roman" w:hAnsi="Times New Roman" w:eastAsiaTheme="majorEastAsia" w:cstheme="majorBidi"/>
      <w:b/>
      <w:bCs/>
      <w:color w:val="2E2E2E" w:themeColor="text1"/>
      <w:sz w:val="56"/>
      <w:szCs w:val="52"/>
    </w:rPr>
  </w:style>
  <w:style w:type="paragraph" w:styleId="Subtitle">
    <w:name w:val="Subtitle"/>
    <w:basedOn w:val="Title"/>
    <w:link w:val="SubtitleChar"/>
    <w:uiPriority w:val="2"/>
    <w:qFormat/>
    <w:rsid w:val="00981715"/>
    <w:pPr>
      <w:framePr w:hSpace="180" w:wrap="around" w:hAnchor="margin" w:vAnchor="text" w:y="1167"/>
    </w:pPr>
    <w:rPr>
      <w:b w:val="0"/>
      <w:spacing w:val="20"/>
      <w:sz w:val="44"/>
    </w:rPr>
  </w:style>
  <w:style w:type="character" w:styleId="SubtitleChar" w:customStyle="1">
    <w:name w:val="Subtitle Char"/>
    <w:basedOn w:val="DefaultParagraphFont"/>
    <w:link w:val="Subtitle"/>
    <w:uiPriority w:val="2"/>
    <w:rsid w:val="00981715"/>
    <w:rPr>
      <w:rFonts w:ascii="Times New Roman" w:hAnsi="Times New Roman" w:eastAsiaTheme="majorEastAsia" w:cstheme="majorBidi"/>
      <w:bCs/>
      <w:color w:val="2E2E2E" w:themeColor="text1"/>
      <w:spacing w:val="20"/>
      <w:sz w:val="44"/>
      <w:szCs w:val="52"/>
    </w:rPr>
  </w:style>
  <w:style w:type="character" w:styleId="Heading1Char" w:customStyle="1">
    <w:name w:val="Heading 1 Char"/>
    <w:basedOn w:val="DefaultParagraphFont"/>
    <w:link w:val="Heading1"/>
    <w:uiPriority w:val="4"/>
    <w:rsid w:val="006751F5"/>
    <w:rPr>
      <w:rFonts w:ascii="Times New Roman" w:hAnsi="Times New Roman" w:eastAsiaTheme="majorEastAsia" w:cstheme="majorBidi"/>
      <w:b/>
      <w:color w:val="2E2E2E" w:themeColor="text1"/>
      <w:kern w:val="28"/>
      <w:sz w:val="36"/>
      <w:szCs w:val="32"/>
    </w:rPr>
  </w:style>
  <w:style w:type="paragraph" w:styleId="Header">
    <w:name w:val="header"/>
    <w:basedOn w:val="Normal"/>
    <w:link w:val="HeaderChar"/>
    <w:uiPriority w:val="99"/>
    <w:unhideWhenUsed/>
    <w:rsid w:val="005037F0"/>
  </w:style>
  <w:style w:type="character" w:styleId="HeaderChar" w:customStyle="1">
    <w:name w:val="Header Char"/>
    <w:basedOn w:val="DefaultParagraphFont"/>
    <w:link w:val="Header"/>
    <w:uiPriority w:val="99"/>
    <w:rsid w:val="0093335D"/>
  </w:style>
  <w:style w:type="paragraph" w:styleId="Footer">
    <w:name w:val="footer"/>
    <w:basedOn w:val="Normal"/>
    <w:link w:val="FooterChar"/>
    <w:uiPriority w:val="99"/>
    <w:unhideWhenUsed/>
    <w:rsid w:val="005037F0"/>
  </w:style>
  <w:style w:type="character" w:styleId="FooterChar" w:customStyle="1">
    <w:name w:val="Footer Char"/>
    <w:basedOn w:val="DefaultParagraphFont"/>
    <w:link w:val="Footer"/>
    <w:uiPriority w:val="99"/>
    <w:rsid w:val="005037F0"/>
    <w:rPr>
      <w:sz w:val="24"/>
      <w:szCs w:val="24"/>
    </w:rPr>
  </w:style>
  <w:style w:type="paragraph" w:styleId="Name" w:customStyle="1">
    <w:name w:val="Name"/>
    <w:basedOn w:val="Normal"/>
    <w:uiPriority w:val="3"/>
    <w:rsid w:val="00B231E5"/>
    <w:pPr>
      <w:spacing w:line="240" w:lineRule="auto"/>
      <w:jc w:val="right"/>
    </w:pPr>
  </w:style>
  <w:style w:type="character" w:styleId="Heading2Char" w:customStyle="1">
    <w:name w:val="Heading 2 Char"/>
    <w:basedOn w:val="DefaultParagraphFont"/>
    <w:link w:val="Heading2"/>
    <w:uiPriority w:val="4"/>
    <w:rsid w:val="00766B04"/>
    <w:rPr>
      <w:rFonts w:ascii="Times New Roman" w:hAnsi="Times New Roman" w:eastAsiaTheme="majorEastAsia" w:cstheme="majorBidi"/>
      <w:b/>
      <w:color w:val="2E2E2E" w:themeColor="text1"/>
      <w:sz w:val="32"/>
      <w:szCs w:val="26"/>
    </w:rPr>
  </w:style>
  <w:style w:type="table" w:styleId="TableGrid">
    <w:name w:val="Table Grid"/>
    <w:basedOn w:val="TableNormal"/>
    <w:uiPriority w:val="1"/>
    <w:rsid w:val="00FF16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unhideWhenUsed/>
    <w:rsid w:val="00D86945"/>
    <w:rPr>
      <w:color w:val="808080"/>
    </w:rPr>
  </w:style>
  <w:style w:type="paragraph" w:styleId="Content1" w:customStyle="1">
    <w:name w:val="Content 1"/>
    <w:basedOn w:val="Normal"/>
    <w:link w:val="Content1Char"/>
    <w:qFormat/>
    <w:rsid w:val="00021FD9"/>
    <w:pPr>
      <w:spacing w:before="200" w:after="200"/>
      <w:jc w:val="both"/>
    </w:pPr>
    <w:rPr>
      <w:rFonts w:ascii="Times New Roman" w:hAnsi="Times New Roman"/>
      <w:b w:val="0"/>
      <w:color w:val="2E2E2E" w:themeColor="text1"/>
    </w:rPr>
  </w:style>
  <w:style w:type="paragraph" w:styleId="EmphasisText" w:customStyle="1">
    <w:name w:val="Emphasis Text"/>
    <w:basedOn w:val="Normal"/>
    <w:link w:val="EmphasisTextChar"/>
    <w:rsid w:val="00DF027C"/>
  </w:style>
  <w:style w:type="character" w:styleId="Content1Char" w:customStyle="1">
    <w:name w:val="Content 1 Char"/>
    <w:basedOn w:val="DefaultParagraphFont"/>
    <w:link w:val="Content1"/>
    <w:rsid w:val="00B365E2"/>
    <w:rPr>
      <w:rFonts w:ascii="Times New Roman" w:hAnsi="Times New Roman" w:eastAsiaTheme="minorEastAsia"/>
      <w:color w:val="2E2E2E" w:themeColor="text1"/>
      <w:sz w:val="28"/>
      <w:szCs w:val="22"/>
    </w:rPr>
  </w:style>
  <w:style w:type="character" w:styleId="EmphasisTextChar" w:customStyle="1">
    <w:name w:val="Emphasis Text Char"/>
    <w:basedOn w:val="DefaultParagraphFont"/>
    <w:link w:val="EmphasisText"/>
    <w:rsid w:val="00DF027C"/>
    <w:rPr>
      <w:rFonts w:eastAsiaTheme="minorEastAsia"/>
      <w:b/>
      <w:color w:val="3A5DDA" w:themeColor="text2"/>
      <w:sz w:val="28"/>
      <w:szCs w:val="22"/>
    </w:rPr>
  </w:style>
  <w:style w:type="paragraph" w:styleId="NormalWeb">
    <w:name w:val="Normal (Web)"/>
    <w:basedOn w:val="Normal"/>
    <w:uiPriority w:val="99"/>
    <w:semiHidden/>
    <w:unhideWhenUsed/>
    <w:rsid w:val="00925B38"/>
    <w:pPr>
      <w:spacing w:before="100" w:beforeAutospacing="1" w:after="100" w:afterAutospacing="1" w:line="240" w:lineRule="auto"/>
    </w:pPr>
    <w:rPr>
      <w:rFonts w:ascii="Times New Roman" w:hAnsi="Times New Roman" w:eastAsia="Times New Roman" w:cs="Times New Roman"/>
      <w:b w:val="0"/>
      <w:color w:val="auto"/>
      <w:sz w:val="24"/>
      <w:szCs w:val="24"/>
    </w:rPr>
  </w:style>
  <w:style w:type="paragraph" w:styleId="Caption">
    <w:name w:val="caption"/>
    <w:basedOn w:val="Normal"/>
    <w:next w:val="Normal"/>
    <w:uiPriority w:val="99"/>
    <w:unhideWhenUsed/>
    <w:rsid w:val="00CA70F8"/>
    <w:pPr>
      <w:spacing w:after="200" w:line="240" w:lineRule="auto"/>
    </w:pPr>
    <w:rPr>
      <w:i/>
      <w:iCs/>
      <w:sz w:val="18"/>
      <w:szCs w:val="18"/>
    </w:rPr>
  </w:style>
  <w:style w:type="character" w:styleId="Heading3Char" w:customStyle="1">
    <w:name w:val="Heading 3 Char"/>
    <w:basedOn w:val="DefaultParagraphFont"/>
    <w:link w:val="Heading3"/>
    <w:uiPriority w:val="5"/>
    <w:rsid w:val="00766B04"/>
    <w:rPr>
      <w:rFonts w:ascii="Times New Roman" w:hAnsi="Times New Roman" w:eastAsiaTheme="majorEastAsia" w:cstheme="majorBidi"/>
      <w:b/>
      <w:color w:val="2E2E2E" w:themeColor="text1"/>
      <w:sz w:val="28"/>
    </w:rPr>
  </w:style>
  <w:style w:type="paragraph" w:styleId="TOCHeading">
    <w:name w:val="TOC Heading"/>
    <w:basedOn w:val="Heading1"/>
    <w:next w:val="Normal"/>
    <w:uiPriority w:val="39"/>
    <w:unhideWhenUsed/>
    <w:qFormat/>
    <w:rsid w:val="00FC41B3"/>
    <w:pPr>
      <w:keepLines/>
      <w:numPr>
        <w:numId w:val="0"/>
      </w:numPr>
      <w:spacing w:after="0" w:line="259" w:lineRule="auto"/>
      <w:outlineLvl w:val="9"/>
    </w:pPr>
    <w:rPr>
      <w:b w:val="0"/>
      <w:color w:val="4E49B1" w:themeColor="accent1" w:themeShade="BF"/>
      <w:kern w:val="0"/>
      <w:sz w:val="32"/>
    </w:rPr>
  </w:style>
  <w:style w:type="paragraph" w:styleId="TOC1">
    <w:name w:val="toc 1"/>
    <w:basedOn w:val="Normal"/>
    <w:next w:val="Normal"/>
    <w:autoRedefine/>
    <w:uiPriority w:val="39"/>
    <w:unhideWhenUsed/>
    <w:qFormat/>
    <w:rsid w:val="00651F9B"/>
    <w:pPr>
      <w:tabs>
        <w:tab w:val="left" w:pos="284"/>
        <w:tab w:val="left" w:pos="560"/>
        <w:tab w:val="right" w:leader="dot" w:pos="10790"/>
      </w:tabs>
      <w:spacing w:after="100"/>
    </w:pPr>
    <w:rPr>
      <w:rFonts w:ascii="Times New Roman" w:hAnsi="Times New Roman"/>
      <w:color w:val="2E2E2E" w:themeColor="text1"/>
    </w:rPr>
  </w:style>
  <w:style w:type="paragraph" w:styleId="TOC2">
    <w:name w:val="toc 2"/>
    <w:basedOn w:val="TOC1"/>
    <w:next w:val="Normal"/>
    <w:autoRedefine/>
    <w:uiPriority w:val="39"/>
    <w:unhideWhenUsed/>
    <w:qFormat/>
    <w:rsid w:val="00651F9B"/>
    <w:pPr>
      <w:tabs>
        <w:tab w:val="clear" w:pos="560"/>
        <w:tab w:val="left" w:leader="dot" w:pos="567"/>
        <w:tab w:val="left" w:pos="880"/>
      </w:tabs>
      <w:ind w:left="278"/>
    </w:pPr>
    <w:rPr>
      <w:b w:val="0"/>
      <w:noProof/>
    </w:rPr>
  </w:style>
  <w:style w:type="paragraph" w:styleId="TOC3">
    <w:name w:val="toc 3"/>
    <w:basedOn w:val="TOC2"/>
    <w:next w:val="Normal"/>
    <w:autoRedefine/>
    <w:uiPriority w:val="39"/>
    <w:unhideWhenUsed/>
    <w:qFormat/>
    <w:rsid w:val="00984A33"/>
    <w:pPr>
      <w:ind w:left="560"/>
    </w:pPr>
  </w:style>
  <w:style w:type="character" w:styleId="Hyperlink">
    <w:name w:val="Hyperlink"/>
    <w:basedOn w:val="DefaultParagraphFont"/>
    <w:uiPriority w:val="99"/>
    <w:unhideWhenUsed/>
    <w:rsid w:val="00FC41B3"/>
    <w:rPr>
      <w:color w:val="3592CF" w:themeColor="hyperlink"/>
      <w:u w:val="single"/>
    </w:rPr>
  </w:style>
  <w:style w:type="paragraph" w:styleId="ListParagraph">
    <w:name w:val="List Paragraph"/>
    <w:basedOn w:val="Normal"/>
    <w:uiPriority w:val="34"/>
    <w:unhideWhenUsed/>
    <w:rsid w:val="00A36398"/>
    <w:pPr>
      <w:ind w:left="720"/>
      <w:contextualSpacing/>
    </w:pPr>
  </w:style>
  <w:style w:type="character" w:styleId="Heading4Char" w:customStyle="1">
    <w:name w:val="Heading 4 Char"/>
    <w:basedOn w:val="DefaultParagraphFont"/>
    <w:link w:val="Heading4"/>
    <w:uiPriority w:val="1"/>
    <w:rsid w:val="00766B04"/>
    <w:rPr>
      <w:rFonts w:ascii="Times New Roman" w:hAnsi="Times New Roman" w:eastAsiaTheme="majorEastAsia" w:cstheme="majorBidi"/>
      <w:iCs/>
      <w:color w:val="2E2E2E" w:themeColor="text1"/>
      <w:sz w:val="28"/>
      <w:szCs w:val="22"/>
    </w:rPr>
  </w:style>
  <w:style w:type="character" w:styleId="Heading5Char" w:customStyle="1">
    <w:name w:val="Heading 5 Char"/>
    <w:basedOn w:val="DefaultParagraphFont"/>
    <w:link w:val="Heading5"/>
    <w:uiPriority w:val="1"/>
    <w:semiHidden/>
    <w:rsid w:val="00EE744A"/>
    <w:rPr>
      <w:rFonts w:asciiTheme="majorHAnsi" w:hAnsiTheme="majorHAnsi" w:eastAsiaTheme="majorEastAsia" w:cstheme="majorBidi"/>
      <w:b/>
      <w:color w:val="4E49B1" w:themeColor="accent1" w:themeShade="BF"/>
      <w:sz w:val="28"/>
      <w:szCs w:val="22"/>
    </w:rPr>
  </w:style>
  <w:style w:type="character" w:styleId="Heading6Char" w:customStyle="1">
    <w:name w:val="Heading 6 Char"/>
    <w:basedOn w:val="DefaultParagraphFont"/>
    <w:link w:val="Heading6"/>
    <w:uiPriority w:val="1"/>
    <w:semiHidden/>
    <w:rsid w:val="00EE744A"/>
    <w:rPr>
      <w:rFonts w:asciiTheme="majorHAnsi" w:hAnsiTheme="majorHAnsi" w:eastAsiaTheme="majorEastAsia" w:cstheme="majorBidi"/>
      <w:b/>
      <w:color w:val="343076" w:themeColor="accent1" w:themeShade="7F"/>
      <w:sz w:val="28"/>
      <w:szCs w:val="22"/>
    </w:rPr>
  </w:style>
  <w:style w:type="character" w:styleId="Heading7Char" w:customStyle="1">
    <w:name w:val="Heading 7 Char"/>
    <w:basedOn w:val="DefaultParagraphFont"/>
    <w:link w:val="Heading7"/>
    <w:uiPriority w:val="1"/>
    <w:semiHidden/>
    <w:rsid w:val="00EE744A"/>
    <w:rPr>
      <w:rFonts w:asciiTheme="majorHAnsi" w:hAnsiTheme="majorHAnsi" w:eastAsiaTheme="majorEastAsia" w:cstheme="majorBidi"/>
      <w:b/>
      <w:i/>
      <w:iCs/>
      <w:color w:val="343076" w:themeColor="accent1" w:themeShade="7F"/>
      <w:sz w:val="28"/>
      <w:szCs w:val="22"/>
    </w:rPr>
  </w:style>
  <w:style w:type="character" w:styleId="Heading8Char" w:customStyle="1">
    <w:name w:val="Heading 8 Char"/>
    <w:basedOn w:val="DefaultParagraphFont"/>
    <w:link w:val="Heading8"/>
    <w:uiPriority w:val="1"/>
    <w:semiHidden/>
    <w:rsid w:val="00EE744A"/>
    <w:rPr>
      <w:rFonts w:asciiTheme="majorHAnsi" w:hAnsiTheme="majorHAnsi" w:eastAsiaTheme="majorEastAsia" w:cstheme="majorBidi"/>
      <w:b/>
      <w:color w:val="4D4D4D" w:themeColor="text1" w:themeTint="D8"/>
      <w:sz w:val="21"/>
      <w:szCs w:val="21"/>
    </w:rPr>
  </w:style>
  <w:style w:type="character" w:styleId="Heading9Char" w:customStyle="1">
    <w:name w:val="Heading 9 Char"/>
    <w:basedOn w:val="DefaultParagraphFont"/>
    <w:link w:val="Heading9"/>
    <w:uiPriority w:val="1"/>
    <w:rsid w:val="00EE744A"/>
    <w:rPr>
      <w:rFonts w:asciiTheme="majorHAnsi" w:hAnsiTheme="majorHAnsi" w:eastAsiaTheme="majorEastAsia" w:cstheme="majorBidi"/>
      <w:b/>
      <w:i/>
      <w:iCs/>
      <w:color w:val="4D4D4D" w:themeColor="text1" w:themeTint="D8"/>
      <w:sz w:val="21"/>
      <w:szCs w:val="21"/>
    </w:rPr>
  </w:style>
  <w:style w:type="character" w:styleId="UnresolvedMention1" w:customStyle="1">
    <w:name w:val="Unresolved Mention1"/>
    <w:basedOn w:val="DefaultParagraphFont"/>
    <w:uiPriority w:val="99"/>
    <w:semiHidden/>
    <w:unhideWhenUsed/>
    <w:rsid w:val="00BC648A"/>
    <w:rPr>
      <w:color w:val="605E5C"/>
      <w:shd w:val="clear" w:color="auto" w:fill="E1DFDD"/>
    </w:rPr>
  </w:style>
  <w:style w:type="paragraph" w:styleId="NoSpacing">
    <w:name w:val="No Spacing"/>
    <w:link w:val="NoSpacingChar"/>
    <w:uiPriority w:val="1"/>
    <w:qFormat/>
    <w:rsid w:val="00300DD1"/>
    <w:pPr>
      <w:spacing w:after="0" w:line="240" w:lineRule="auto"/>
    </w:pPr>
    <w:rPr>
      <w:rFonts w:eastAsiaTheme="minorEastAsia"/>
      <w:sz w:val="22"/>
      <w:szCs w:val="22"/>
      <w:lang w:eastAsia="ja-JP"/>
    </w:rPr>
  </w:style>
  <w:style w:type="character" w:styleId="NoSpacingChar" w:customStyle="1">
    <w:name w:val="No Spacing Char"/>
    <w:basedOn w:val="DefaultParagraphFont"/>
    <w:link w:val="NoSpacing"/>
    <w:uiPriority w:val="1"/>
    <w:rsid w:val="00300DD1"/>
    <w:rPr>
      <w:rFonts w:eastAsiaTheme="minorEastAsia"/>
      <w:sz w:val="22"/>
      <w:szCs w:val="22"/>
      <w:lang w:eastAsia="ja-JP"/>
    </w:rPr>
  </w:style>
  <w:style w:type="character" w:styleId="color3" w:customStyle="1">
    <w:name w:val="color_3"/>
    <w:basedOn w:val="DefaultParagraphFont"/>
    <w:rsid w:val="005A57D5"/>
  </w:style>
  <w:style w:type="character" w:styleId="UnresolvedMention">
    <w:name w:val="Unresolved Mention"/>
    <w:basedOn w:val="DefaultParagraphFont"/>
    <w:uiPriority w:val="99"/>
    <w:semiHidden/>
    <w:unhideWhenUsed/>
    <w:rsid w:val="00DD00DD"/>
    <w:rPr>
      <w:color w:val="605E5C"/>
      <w:shd w:val="clear" w:color="auto" w:fill="E1DFDD"/>
    </w:rPr>
  </w:style>
  <w:style w:type="paragraph" w:styleId="Bullets1" w:customStyle="1">
    <w:name w:val="Bullets 1"/>
    <w:basedOn w:val="Content1"/>
    <w:link w:val="Bullets1Char"/>
    <w:qFormat/>
    <w:rsid w:val="00B365E2"/>
    <w:pPr>
      <w:numPr>
        <w:numId w:val="24"/>
      </w:numPr>
      <w:spacing w:before="40" w:after="40"/>
    </w:pPr>
  </w:style>
  <w:style w:type="paragraph" w:styleId="Content2" w:customStyle="1">
    <w:name w:val="Content 2"/>
    <w:basedOn w:val="Content1"/>
    <w:link w:val="Content2Char"/>
    <w:qFormat/>
    <w:rsid w:val="004033D1"/>
    <w:pPr>
      <w:ind w:left="142"/>
    </w:pPr>
  </w:style>
  <w:style w:type="character" w:styleId="Bullets1Char" w:customStyle="1">
    <w:name w:val="Bullets 1 Char"/>
    <w:basedOn w:val="Content1Char"/>
    <w:link w:val="Bullets1"/>
    <w:rsid w:val="00B365E2"/>
    <w:rPr>
      <w:rFonts w:ascii="Times New Roman" w:hAnsi="Times New Roman" w:eastAsiaTheme="minorEastAsia"/>
      <w:color w:val="2E2E2E" w:themeColor="text1"/>
      <w:sz w:val="28"/>
      <w:szCs w:val="22"/>
    </w:rPr>
  </w:style>
  <w:style w:type="paragraph" w:styleId="Content3" w:customStyle="1">
    <w:name w:val="Content 3"/>
    <w:basedOn w:val="Content2"/>
    <w:link w:val="Content3Char"/>
    <w:qFormat/>
    <w:rsid w:val="004033D1"/>
    <w:pPr>
      <w:ind w:left="284"/>
    </w:pPr>
  </w:style>
  <w:style w:type="paragraph" w:styleId="Content4" w:customStyle="1">
    <w:name w:val="Content 4"/>
    <w:basedOn w:val="Content3"/>
    <w:link w:val="Content4Char"/>
    <w:qFormat/>
    <w:rsid w:val="002E134F"/>
    <w:pPr>
      <w:ind w:left="425"/>
    </w:pPr>
  </w:style>
  <w:style w:type="character" w:styleId="Content2Char" w:customStyle="1">
    <w:name w:val="Content 2 Char"/>
    <w:basedOn w:val="Content1Char"/>
    <w:link w:val="Content2"/>
    <w:rsid w:val="004033D1"/>
    <w:rPr>
      <w:rFonts w:ascii="Times New Roman" w:hAnsi="Times New Roman" w:eastAsiaTheme="minorEastAsia"/>
      <w:color w:val="2E2E2E" w:themeColor="text1"/>
      <w:sz w:val="28"/>
      <w:szCs w:val="22"/>
    </w:rPr>
  </w:style>
  <w:style w:type="character" w:styleId="Content3Char" w:customStyle="1">
    <w:name w:val="Content 3 Char"/>
    <w:basedOn w:val="Content2Char"/>
    <w:link w:val="Content3"/>
    <w:rsid w:val="004033D1"/>
    <w:rPr>
      <w:rFonts w:ascii="Times New Roman" w:hAnsi="Times New Roman" w:eastAsiaTheme="minorEastAsia"/>
      <w:color w:val="2E2E2E" w:themeColor="text1"/>
      <w:sz w:val="28"/>
      <w:szCs w:val="22"/>
    </w:rPr>
  </w:style>
  <w:style w:type="paragraph" w:styleId="Bullets2" w:customStyle="1">
    <w:name w:val="Bullets 2"/>
    <w:basedOn w:val="Bullets1"/>
    <w:link w:val="Bullets2Char"/>
    <w:qFormat/>
    <w:rsid w:val="004256F2"/>
    <w:pPr>
      <w:ind w:left="612" w:hanging="357"/>
    </w:pPr>
  </w:style>
  <w:style w:type="character" w:styleId="Content4Char" w:customStyle="1">
    <w:name w:val="Content 4 Char"/>
    <w:basedOn w:val="Content3Char"/>
    <w:link w:val="Content4"/>
    <w:rsid w:val="002E134F"/>
    <w:rPr>
      <w:rFonts w:ascii="Times New Roman" w:hAnsi="Times New Roman" w:eastAsiaTheme="minorEastAsia"/>
      <w:color w:val="2E2E2E" w:themeColor="text1"/>
      <w:sz w:val="28"/>
      <w:szCs w:val="22"/>
    </w:rPr>
  </w:style>
  <w:style w:type="character" w:styleId="Bullets2Char" w:customStyle="1">
    <w:name w:val="Bullets 2 Char"/>
    <w:basedOn w:val="Bullets1Char"/>
    <w:link w:val="Bullets2"/>
    <w:rsid w:val="007A65E1"/>
    <w:rPr>
      <w:rFonts w:ascii="Times New Roman" w:hAnsi="Times New Roman" w:eastAsiaTheme="minorEastAsia"/>
      <w:color w:val="2E2E2E" w:themeColor="text1"/>
      <w:sz w:val="28"/>
      <w:szCs w:val="22"/>
    </w:rPr>
  </w:style>
  <w:style w:type="paragraph" w:styleId="Bullets3" w:customStyle="1">
    <w:name w:val="Bullets 3"/>
    <w:basedOn w:val="Bullets2"/>
    <w:link w:val="Bullets3Char"/>
    <w:qFormat/>
    <w:rsid w:val="00CB57A5"/>
    <w:pPr>
      <w:ind w:left="754"/>
    </w:pPr>
  </w:style>
  <w:style w:type="character" w:styleId="Bullets3Char" w:customStyle="1">
    <w:name w:val="Bullets 3 Char"/>
    <w:basedOn w:val="Bullets2Char"/>
    <w:link w:val="Bullets3"/>
    <w:rsid w:val="00CB57A5"/>
    <w:rPr>
      <w:rFonts w:ascii="Times New Roman" w:hAnsi="Times New Roman" w:eastAsiaTheme="minorEastAsia"/>
      <w:color w:val="2E2E2E" w:themeColor="text1"/>
      <w:sz w:val="28"/>
      <w:szCs w:val="22"/>
    </w:rPr>
  </w:style>
  <w:style w:type="paragraph" w:styleId="Numbering1" w:customStyle="1">
    <w:name w:val="Numbering 1"/>
    <w:basedOn w:val="Bullets1"/>
    <w:link w:val="Numbering1Char"/>
    <w:qFormat/>
    <w:rsid w:val="008832FE"/>
    <w:pPr>
      <w:numPr>
        <w:numId w:val="7"/>
      </w:numPr>
      <w:spacing w:line="259" w:lineRule="auto"/>
      <w:ind w:left="470" w:hanging="357"/>
    </w:pPr>
  </w:style>
  <w:style w:type="paragraph" w:styleId="Numbering2" w:customStyle="1">
    <w:name w:val="Numbering 2"/>
    <w:basedOn w:val="Numbering1"/>
    <w:link w:val="Numbering2Char"/>
    <w:qFormat/>
    <w:rsid w:val="008832FE"/>
    <w:pPr>
      <w:ind w:left="612"/>
    </w:pPr>
  </w:style>
  <w:style w:type="character" w:styleId="Numbering1Char" w:customStyle="1">
    <w:name w:val="Numbering 1 Char"/>
    <w:basedOn w:val="Bullets1Char"/>
    <w:link w:val="Numbering1"/>
    <w:rsid w:val="008832FE"/>
    <w:rPr>
      <w:rFonts w:ascii="Times New Roman" w:hAnsi="Times New Roman" w:eastAsiaTheme="minorEastAsia"/>
      <w:color w:val="2E2E2E" w:themeColor="text1"/>
      <w:sz w:val="28"/>
      <w:szCs w:val="22"/>
    </w:rPr>
  </w:style>
  <w:style w:type="character" w:styleId="Numbering2Char" w:customStyle="1">
    <w:name w:val="Numbering 2 Char"/>
    <w:basedOn w:val="Numbering1Char"/>
    <w:link w:val="Numbering2"/>
    <w:rsid w:val="008832FE"/>
    <w:rPr>
      <w:rFonts w:ascii="Times New Roman" w:hAnsi="Times New Roman" w:eastAsiaTheme="minorEastAsia"/>
      <w:color w:val="2E2E2E" w:themeColor="text1"/>
      <w:sz w:val="28"/>
      <w:szCs w:val="22"/>
    </w:rPr>
  </w:style>
  <w:style w:type="paragraph" w:styleId="Default" w:customStyle="1">
    <w:name w:val="Default"/>
    <w:rsid w:val="00DA5CCB"/>
    <w:pPr>
      <w:autoSpaceDE w:val="0"/>
      <w:autoSpaceDN w:val="0"/>
      <w:adjustRightInd w:val="0"/>
      <w:spacing w:after="0" w:line="240" w:lineRule="auto"/>
    </w:pPr>
    <w:rPr>
      <w:rFonts w:ascii="Cambria" w:hAnsi="Cambria" w:cs="Cambria"/>
      <w:color w:val="000000"/>
      <w:lang w:val="en-IN"/>
    </w:rPr>
  </w:style>
  <w:style w:type="table" w:styleId="TableGrid1" w:customStyle="1">
    <w:name w:val="Table Grid1"/>
    <w:basedOn w:val="TableNormal"/>
    <w:next w:val="TableGrid"/>
    <w:uiPriority w:val="39"/>
    <w:rsid w:val="009E09D9"/>
    <w:pPr>
      <w:spacing w:after="0" w:line="240" w:lineRule="auto"/>
    </w:pPr>
    <w:rPr>
      <w:kern w:val="2"/>
      <w:sz w:val="22"/>
      <w:szCs w:val="22"/>
      <w:lang w:val="en-IN"/>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75944">
      <w:bodyDiv w:val="1"/>
      <w:marLeft w:val="0"/>
      <w:marRight w:val="0"/>
      <w:marTop w:val="0"/>
      <w:marBottom w:val="0"/>
      <w:divBdr>
        <w:top w:val="none" w:sz="0" w:space="0" w:color="auto"/>
        <w:left w:val="none" w:sz="0" w:space="0" w:color="auto"/>
        <w:bottom w:val="none" w:sz="0" w:space="0" w:color="auto"/>
        <w:right w:val="none" w:sz="0" w:space="0" w:color="auto"/>
      </w:divBdr>
    </w:div>
    <w:div w:id="452099088">
      <w:bodyDiv w:val="1"/>
      <w:marLeft w:val="0"/>
      <w:marRight w:val="0"/>
      <w:marTop w:val="0"/>
      <w:marBottom w:val="0"/>
      <w:divBdr>
        <w:top w:val="none" w:sz="0" w:space="0" w:color="auto"/>
        <w:left w:val="none" w:sz="0" w:space="0" w:color="auto"/>
        <w:bottom w:val="none" w:sz="0" w:space="0" w:color="auto"/>
        <w:right w:val="none" w:sz="0" w:space="0" w:color="auto"/>
      </w:divBdr>
    </w:div>
    <w:div w:id="577058849">
      <w:bodyDiv w:val="1"/>
      <w:marLeft w:val="0"/>
      <w:marRight w:val="0"/>
      <w:marTop w:val="0"/>
      <w:marBottom w:val="0"/>
      <w:divBdr>
        <w:top w:val="none" w:sz="0" w:space="0" w:color="auto"/>
        <w:left w:val="none" w:sz="0" w:space="0" w:color="auto"/>
        <w:bottom w:val="none" w:sz="0" w:space="0" w:color="auto"/>
        <w:right w:val="none" w:sz="0" w:space="0" w:color="auto"/>
      </w:divBdr>
    </w:div>
    <w:div w:id="1073234463">
      <w:bodyDiv w:val="1"/>
      <w:marLeft w:val="0"/>
      <w:marRight w:val="0"/>
      <w:marTop w:val="0"/>
      <w:marBottom w:val="0"/>
      <w:divBdr>
        <w:top w:val="none" w:sz="0" w:space="0" w:color="auto"/>
        <w:left w:val="none" w:sz="0" w:space="0" w:color="auto"/>
        <w:bottom w:val="none" w:sz="0" w:space="0" w:color="auto"/>
        <w:right w:val="none" w:sz="0" w:space="0" w:color="auto"/>
      </w:divBdr>
    </w:div>
    <w:div w:id="1278562454">
      <w:bodyDiv w:val="1"/>
      <w:marLeft w:val="0"/>
      <w:marRight w:val="0"/>
      <w:marTop w:val="0"/>
      <w:marBottom w:val="0"/>
      <w:divBdr>
        <w:top w:val="none" w:sz="0" w:space="0" w:color="auto"/>
        <w:left w:val="none" w:sz="0" w:space="0" w:color="auto"/>
        <w:bottom w:val="none" w:sz="0" w:space="0" w:color="auto"/>
        <w:right w:val="none" w:sz="0" w:space="0" w:color="auto"/>
      </w:divBdr>
    </w:div>
    <w:div w:id="1349016584">
      <w:bodyDiv w:val="1"/>
      <w:marLeft w:val="0"/>
      <w:marRight w:val="0"/>
      <w:marTop w:val="0"/>
      <w:marBottom w:val="0"/>
      <w:divBdr>
        <w:top w:val="none" w:sz="0" w:space="0" w:color="auto"/>
        <w:left w:val="none" w:sz="0" w:space="0" w:color="auto"/>
        <w:bottom w:val="none" w:sz="0" w:space="0" w:color="auto"/>
        <w:right w:val="none" w:sz="0" w:space="0" w:color="auto"/>
      </w:divBdr>
    </w:div>
    <w:div w:id="168836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microsoft.com/office/2020/10/relationships/intelligence" Target="intelligence2.xml" Id="Rafd3121780c049f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SA522362\AppData\Roaming\Microsoft\Templates\Report%20.dotx" TargetMode="External"/></Relationships>
</file>

<file path=word/theme/theme1.xml><?xml version="1.0" encoding="utf-8"?>
<a:theme xmlns:a="http://schemas.openxmlformats.org/drawingml/2006/main" name="Custom Theme">
  <a:themeElements>
    <a:clrScheme name="krtrimaiq">
      <a:dk1>
        <a:srgbClr val="2E2E2E"/>
      </a:dk1>
      <a:lt1>
        <a:srgbClr val="F4FCFF"/>
      </a:lt1>
      <a:dk2>
        <a:srgbClr val="3A5DDA"/>
      </a:dk2>
      <a:lt2>
        <a:srgbClr val="DBE5FE"/>
      </a:lt2>
      <a:accent1>
        <a:srgbClr val="8783CC"/>
      </a:accent1>
      <a:accent2>
        <a:srgbClr val="766AFF"/>
      </a:accent2>
      <a:accent3>
        <a:srgbClr val="DBE5FE"/>
      </a:accent3>
      <a:accent4>
        <a:srgbClr val="3A5DDA"/>
      </a:accent4>
      <a:accent5>
        <a:srgbClr val="05A4C9"/>
      </a:accent5>
      <a:accent6>
        <a:srgbClr val="34ABA2"/>
      </a:accent6>
      <a:hlink>
        <a:srgbClr val="3592CF"/>
      </a:hlink>
      <a:folHlink>
        <a:srgbClr val="3592C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3A700-4DC4-4B52-86BE-51E59E79EB1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 .dotx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Madhu Hosadurga rajanna</dc:creator>
  <keywords/>
  <lastModifiedBy>Jilson  Joe</lastModifiedBy>
  <revision>3</revision>
  <lastPrinted>2006-08-03T19:47:00.0000000Z</lastPrinted>
  <dcterms:created xsi:type="dcterms:W3CDTF">2024-03-26T10:53:00.0000000Z</dcterms:created>
  <dcterms:modified xsi:type="dcterms:W3CDTF">2024-06-26T04:26:06.9396595Z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